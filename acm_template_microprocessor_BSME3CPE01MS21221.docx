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7CFEF367"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9D7DBD">
        <w:t>Bachelor of Science in</w:t>
      </w:r>
      <w:r w:rsidR="004C5A40">
        <w:t xml:space="preserve"> Mechanical Engineering 3 in </w:t>
      </w:r>
      <w:r w:rsidRPr="00F830EA">
        <w:t>CPE 01 - Microprocessor Systems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t>DisplayFormula</w:t>
            </w:r>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4410B"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04410B"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5A104B38"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E228A5F" w14:textId="77777777" w:rsidR="005B434B" w:rsidRDefault="005B434B" w:rsidP="005B434B">
      <w:pPr>
        <w:pStyle w:val="AppendixH1"/>
      </w:pPr>
      <w:r>
        <w:t>A</w:t>
      </w:r>
      <w:r>
        <w:t> </w:t>
      </w:r>
      <w:r>
        <w:t xml:space="preserve"> APPENDICES</w:t>
      </w:r>
    </w:p>
    <w:p w14:paraId="4E232EFC" w14:textId="77777777" w:rsidR="005B434B" w:rsidRDefault="005B434B" w:rsidP="005B434B">
      <w:pPr>
        <w:pStyle w:val="PostHeadPara"/>
      </w:pPr>
      <w:r>
        <w:t>In the appendix section, three levels of Appendix headings are available.</w:t>
      </w:r>
    </w:p>
    <w:p w14:paraId="36CE5689" w14:textId="77777777" w:rsidR="005B434B" w:rsidRDefault="005B434B" w:rsidP="005B434B">
      <w:pPr>
        <w:pStyle w:val="AppendixH2"/>
      </w:pPr>
      <w:r>
        <w:t>A.1</w:t>
      </w:r>
      <w:r>
        <w:t> </w:t>
      </w:r>
      <w:r>
        <w:t>General Guidelines (AppendixH2)</w:t>
      </w:r>
    </w:p>
    <w:p w14:paraId="24DA8935"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ECE7C02" w14:textId="0C5393CB" w:rsidR="005B434B" w:rsidRDefault="005B434B" w:rsidP="005B434B">
      <w:pPr>
        <w:pStyle w:val="ListParagraph"/>
        <w:numPr>
          <w:ilvl w:val="0"/>
          <w:numId w:val="4"/>
        </w:numPr>
        <w:ind w:left="480" w:hanging="240"/>
      </w:pPr>
      <w:r>
        <w:t>Do not work on files that are saved in a cloud directory. To avoid problems such as M</w:t>
      </w:r>
      <w:r w:rsidR="004C5A40">
        <w:t>.S.</w:t>
      </w:r>
      <w:r>
        <w:t xml:space="preserve"> Word crashing, please only work on files that are saved locally on your machine.</w:t>
      </w:r>
    </w:p>
    <w:p w14:paraId="02785D0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MathType.)</w:t>
      </w:r>
    </w:p>
    <w:p w14:paraId="5E968D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50B29578"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E1D0E2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6BB608FF" w14:textId="77777777" w:rsidR="005B434B" w:rsidRDefault="005B434B" w:rsidP="005B434B">
      <w:pPr>
        <w:pStyle w:val="ListParagraph"/>
        <w:numPr>
          <w:ilvl w:val="0"/>
          <w:numId w:val="4"/>
        </w:numPr>
        <w:ind w:left="480" w:hanging="240"/>
      </w:pPr>
      <w:r>
        <w:t>Footnotes should be inserted using Word’s “Insert Footnote” feature.</w:t>
      </w:r>
    </w:p>
    <w:p w14:paraId="41841C71" w14:textId="77777777" w:rsidR="005B434B" w:rsidRDefault="005B434B" w:rsidP="005B434B">
      <w:pPr>
        <w:pStyle w:val="ListParagraph"/>
        <w:numPr>
          <w:ilvl w:val="0"/>
          <w:numId w:val="4"/>
        </w:numPr>
        <w:ind w:left="480" w:hanging="240"/>
      </w:pPr>
      <w:r>
        <w:t>Do not use Word’s “Insert Shape” function to create diagrams, etc.</w:t>
      </w:r>
    </w:p>
    <w:p w14:paraId="0443F3F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F4220D" w14:textId="48E5DF82" w:rsidR="005B434B" w:rsidRPr="00FC3AB0" w:rsidRDefault="005B434B" w:rsidP="005B434B">
      <w:pPr>
        <w:pStyle w:val="ListParagraph"/>
        <w:numPr>
          <w:ilvl w:val="0"/>
          <w:numId w:val="4"/>
        </w:numPr>
        <w:ind w:left="480" w:hanging="240"/>
      </w:pPr>
      <w:r w:rsidRPr="00226946">
        <w:t>M</w:t>
      </w:r>
      <w:r w:rsidR="004C5A40">
        <w:t>.S.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w:t>
      </w:r>
      <w:r w:rsidR="004C5A40">
        <w:t>.S.</w:t>
      </w:r>
      <w:r w:rsidRPr="00FC3AB0">
        <w:t xml:space="preserve"> </w:t>
      </w:r>
      <w:r>
        <w:t>W</w:t>
      </w:r>
      <w:r w:rsidRPr="00FC3AB0">
        <w:t xml:space="preserve">ord document and </w:t>
      </w:r>
      <w:r>
        <w:t xml:space="preserve">then </w:t>
      </w:r>
      <w:r w:rsidRPr="00FC3AB0">
        <w:t>save it.</w:t>
      </w:r>
    </w:p>
    <w:p w14:paraId="59CB313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32B619E" w14:textId="77777777" w:rsidR="005B434B" w:rsidRPr="00241FC3" w:rsidRDefault="005B434B" w:rsidP="005B434B">
      <w:pPr>
        <w:pStyle w:val="AppendixH3"/>
      </w:pPr>
      <w:r w:rsidRPr="00241FC3">
        <w:t>A.1.1</w:t>
      </w:r>
      <w:r w:rsidRPr="00241FC3">
        <w:t> </w:t>
      </w:r>
      <w:r w:rsidRPr="00241FC3">
        <w:t>Preparing Graphics (AppendixH3)</w:t>
      </w:r>
    </w:p>
    <w:p w14:paraId="124CE06A" w14:textId="77777777" w:rsidR="005B434B" w:rsidRDefault="005B434B" w:rsidP="005B434B">
      <w:pPr>
        <w:pStyle w:val="ListParagraph"/>
        <w:numPr>
          <w:ilvl w:val="0"/>
          <w:numId w:val="8"/>
        </w:numPr>
      </w:pPr>
      <w:r>
        <w:t>Accepted image file formats: TIFF (.tif), JPEG (.jpg).</w:t>
      </w:r>
    </w:p>
    <w:p w14:paraId="2A49F935" w14:textId="145203F2" w:rsidR="005B434B" w:rsidRDefault="005B434B" w:rsidP="005B434B">
      <w:pPr>
        <w:pStyle w:val="ListParagraph"/>
        <w:numPr>
          <w:ilvl w:val="0"/>
          <w:numId w:val="8"/>
        </w:numPr>
      </w:pPr>
      <w:r>
        <w:t>Scalable vector formats (i.e., SVG, EPS and P</w:t>
      </w:r>
      <w:r w:rsidR="004C5A40">
        <w:t>.S.</w:t>
      </w:r>
      <w:r>
        <w:t xml:space="preserve">) are greatly preferred. </w:t>
      </w:r>
    </w:p>
    <w:p w14:paraId="72EA30A8" w14:textId="77777777" w:rsidR="005B434B" w:rsidRDefault="005B434B" w:rsidP="005B434B">
      <w:pPr>
        <w:pStyle w:val="ListParagraph"/>
        <w:numPr>
          <w:ilvl w:val="0"/>
          <w:numId w:val="8"/>
        </w:numPr>
      </w:pPr>
      <w:r>
        <w:t>Application files (e.g., Corel Draw, MS Word, MS Excel, PPT, etc.) are NOT recommended.</w:t>
      </w:r>
    </w:p>
    <w:p w14:paraId="1D598509" w14:textId="77777777" w:rsidR="005B434B" w:rsidRDefault="005B434B" w:rsidP="005B434B">
      <w:pPr>
        <w:pStyle w:val="ListParagraph"/>
        <w:numPr>
          <w:ilvl w:val="0"/>
          <w:numId w:val="8"/>
        </w:numPr>
      </w:pPr>
      <w:r>
        <w:t>Images created in Microsoft Word using text-box, shapes, clip-art are NOT recommended.</w:t>
      </w:r>
    </w:p>
    <w:p w14:paraId="0E51623F" w14:textId="77777777" w:rsidR="005B434B" w:rsidRDefault="005B434B" w:rsidP="005B434B">
      <w:pPr>
        <w:pStyle w:val="ListParagraph"/>
        <w:numPr>
          <w:ilvl w:val="0"/>
          <w:numId w:val="8"/>
        </w:numPr>
      </w:pPr>
      <w:r>
        <w:t>IMPORTANT: All fonts must be embedded in your figure files.</w:t>
      </w:r>
    </w:p>
    <w:p w14:paraId="6332B24C" w14:textId="77777777" w:rsidR="005B434B" w:rsidRDefault="005B434B" w:rsidP="005B434B">
      <w:pPr>
        <w:pStyle w:val="ListParagraph"/>
        <w:numPr>
          <w:ilvl w:val="0"/>
          <w:numId w:val="8"/>
        </w:numPr>
      </w:pPr>
      <w:r>
        <w:t>Set the correct orientation for each graphics file.</w:t>
      </w:r>
    </w:p>
    <w:p w14:paraId="2AEEFC48" w14:textId="77777777" w:rsidR="005B434B" w:rsidRPr="00241FC3" w:rsidRDefault="005B434B" w:rsidP="005B434B">
      <w:pPr>
        <w:pStyle w:val="AppendixH2"/>
      </w:pPr>
      <w:r>
        <w:t>A.2</w:t>
      </w:r>
      <w:r>
        <w:t> </w:t>
      </w:r>
      <w:r>
        <w:t>Placeholder Text</w:t>
      </w:r>
    </w:p>
    <w:p w14:paraId="2D511480" w14:textId="77777777"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1A8C2AC6" w14:textId="77777777"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E51B138" w14:textId="77777777"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6F08692A" w14:textId="77777777"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0B75676" w14:textId="77777777" w:rsidR="005B434B" w:rsidRDefault="005B434B" w:rsidP="005B434B">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47CBD6B" w14:textId="77777777"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407B6F76" w14:textId="77777777"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5A6FE78B" w14:textId="77777777"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1212ABFF" w14:textId="77777777"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715D09B6" w14:textId="70A94010" w:rsidR="005B434B" w:rsidRDefault="005B434B" w:rsidP="005B434B">
      <w:pPr>
        <w:pStyle w:val="Para"/>
        <w:rPr>
          <w:lang w:eastAsia="en-US"/>
        </w:rPr>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 w:name="sbmn"/>
      <w:bookmarkEnd w:id="1"/>
    </w:p>
    <w:p w14:paraId="280B9755" w14:textId="1449DFD9" w:rsidR="009F5D19" w:rsidRDefault="009F5D19" w:rsidP="009F5D19">
      <w:pPr>
        <w:pStyle w:val="ParaContinue"/>
        <w:rPr>
          <w:lang w:eastAsia="en-US"/>
        </w:rPr>
      </w:pPr>
    </w:p>
    <w:p w14:paraId="711D3469" w14:textId="0870A346" w:rsidR="009F5D19" w:rsidRDefault="009F5D19" w:rsidP="009F5D19">
      <w:pPr>
        <w:pStyle w:val="ParaContinue"/>
        <w:rPr>
          <w:lang w:eastAsia="en-US"/>
        </w:rPr>
      </w:pPr>
    </w:p>
    <w:p w14:paraId="6434631C" w14:textId="48CB093B" w:rsidR="009F5D19" w:rsidRDefault="009F5D19" w:rsidP="009F5D19">
      <w:pPr>
        <w:pStyle w:val="ParaContinue"/>
        <w:rPr>
          <w:lang w:eastAsia="en-US"/>
        </w:rPr>
      </w:pPr>
    </w:p>
    <w:p w14:paraId="422B06D5" w14:textId="77777777" w:rsidR="009F5D19" w:rsidRDefault="009F5D19" w:rsidP="009F5D19">
      <w:pPr>
        <w:pStyle w:val="Paper-Title"/>
        <w:rPr>
          <w:lang w:eastAsia="zh-CN"/>
        </w:rPr>
      </w:pPr>
    </w:p>
    <w:p w14:paraId="07B2032E" w14:textId="77777777" w:rsidR="009F5D19" w:rsidRDefault="009F5D19" w:rsidP="009F5D19">
      <w:pPr>
        <w:pStyle w:val="Paper-Title"/>
        <w:rPr>
          <w:lang w:eastAsia="zh-CN"/>
        </w:rPr>
      </w:pPr>
    </w:p>
    <w:p w14:paraId="5330C178" w14:textId="77777777" w:rsidR="009F5D19" w:rsidRDefault="009F5D19" w:rsidP="009F5D19">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157"/>
        <w:gridCol w:w="2146"/>
        <w:gridCol w:w="2229"/>
        <w:gridCol w:w="2218"/>
      </w:tblGrid>
      <w:tr w:rsidR="009F5D19" w14:paraId="662D299D" w14:textId="77777777" w:rsidTr="0027347A">
        <w:trPr>
          <w:trHeight w:val="419"/>
        </w:trPr>
        <w:tc>
          <w:tcPr>
            <w:tcW w:w="2574" w:type="dxa"/>
          </w:tcPr>
          <w:p w14:paraId="107AF68F"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Your Name</w:t>
            </w:r>
          </w:p>
        </w:tc>
        <w:tc>
          <w:tcPr>
            <w:tcW w:w="2574" w:type="dxa"/>
          </w:tcPr>
          <w:p w14:paraId="585176E2" w14:textId="77777777" w:rsidR="009F5D19" w:rsidRPr="006A35B6" w:rsidRDefault="009F5D19" w:rsidP="0027347A">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84A9903"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Research Field</w:t>
            </w:r>
          </w:p>
        </w:tc>
        <w:tc>
          <w:tcPr>
            <w:tcW w:w="2574" w:type="dxa"/>
          </w:tcPr>
          <w:p w14:paraId="70DCEAEB"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Personal website</w:t>
            </w:r>
          </w:p>
        </w:tc>
      </w:tr>
      <w:tr w:rsidR="009F5D19" w14:paraId="4D250D8B" w14:textId="77777777" w:rsidTr="0027347A">
        <w:tc>
          <w:tcPr>
            <w:tcW w:w="2574" w:type="dxa"/>
          </w:tcPr>
          <w:p w14:paraId="6DA249C5" w14:textId="77777777" w:rsidR="009F5D19" w:rsidRDefault="009F5D19" w:rsidP="0027347A">
            <w:pPr>
              <w:pStyle w:val="Paper-Title"/>
              <w:jc w:val="left"/>
              <w:rPr>
                <w:lang w:eastAsia="zh-CN"/>
              </w:rPr>
            </w:pPr>
          </w:p>
        </w:tc>
        <w:tc>
          <w:tcPr>
            <w:tcW w:w="2574" w:type="dxa"/>
          </w:tcPr>
          <w:p w14:paraId="05F4ED53" w14:textId="77777777" w:rsidR="009F5D19" w:rsidRDefault="009F5D19" w:rsidP="0027347A">
            <w:pPr>
              <w:pStyle w:val="Paper-Title"/>
              <w:jc w:val="left"/>
              <w:rPr>
                <w:lang w:eastAsia="zh-CN"/>
              </w:rPr>
            </w:pPr>
          </w:p>
        </w:tc>
        <w:tc>
          <w:tcPr>
            <w:tcW w:w="2574" w:type="dxa"/>
          </w:tcPr>
          <w:p w14:paraId="20414C37" w14:textId="77777777" w:rsidR="009F5D19" w:rsidRDefault="009F5D19" w:rsidP="0027347A">
            <w:pPr>
              <w:pStyle w:val="Paper-Title"/>
              <w:jc w:val="left"/>
              <w:rPr>
                <w:lang w:eastAsia="zh-CN"/>
              </w:rPr>
            </w:pPr>
          </w:p>
        </w:tc>
        <w:tc>
          <w:tcPr>
            <w:tcW w:w="2574" w:type="dxa"/>
          </w:tcPr>
          <w:p w14:paraId="0415A344" w14:textId="77777777" w:rsidR="009F5D19" w:rsidRDefault="009F5D19" w:rsidP="0027347A">
            <w:pPr>
              <w:pStyle w:val="Paper-Title"/>
              <w:jc w:val="left"/>
              <w:rPr>
                <w:lang w:eastAsia="zh-CN"/>
              </w:rPr>
            </w:pPr>
          </w:p>
        </w:tc>
      </w:tr>
      <w:tr w:rsidR="009F5D19" w14:paraId="373C559F" w14:textId="77777777" w:rsidTr="0027347A">
        <w:tc>
          <w:tcPr>
            <w:tcW w:w="2574" w:type="dxa"/>
          </w:tcPr>
          <w:p w14:paraId="21855CEC" w14:textId="77777777" w:rsidR="009F5D19" w:rsidRDefault="009F5D19" w:rsidP="0027347A">
            <w:pPr>
              <w:pStyle w:val="Paper-Title"/>
              <w:jc w:val="left"/>
              <w:rPr>
                <w:lang w:eastAsia="zh-CN"/>
              </w:rPr>
            </w:pPr>
          </w:p>
        </w:tc>
        <w:tc>
          <w:tcPr>
            <w:tcW w:w="2574" w:type="dxa"/>
          </w:tcPr>
          <w:p w14:paraId="144A91E5" w14:textId="77777777" w:rsidR="009F5D19" w:rsidRDefault="009F5D19" w:rsidP="0027347A">
            <w:pPr>
              <w:pStyle w:val="Paper-Title"/>
              <w:jc w:val="left"/>
              <w:rPr>
                <w:lang w:eastAsia="zh-CN"/>
              </w:rPr>
            </w:pPr>
          </w:p>
        </w:tc>
        <w:tc>
          <w:tcPr>
            <w:tcW w:w="2574" w:type="dxa"/>
          </w:tcPr>
          <w:p w14:paraId="0BCBAE99" w14:textId="77777777" w:rsidR="009F5D19" w:rsidRDefault="009F5D19" w:rsidP="0027347A">
            <w:pPr>
              <w:pStyle w:val="Paper-Title"/>
              <w:jc w:val="left"/>
              <w:rPr>
                <w:lang w:eastAsia="zh-CN"/>
              </w:rPr>
            </w:pPr>
          </w:p>
        </w:tc>
        <w:tc>
          <w:tcPr>
            <w:tcW w:w="2574" w:type="dxa"/>
          </w:tcPr>
          <w:p w14:paraId="1FF5E419" w14:textId="77777777" w:rsidR="009F5D19" w:rsidRDefault="009F5D19" w:rsidP="0027347A">
            <w:pPr>
              <w:pStyle w:val="Paper-Title"/>
              <w:jc w:val="left"/>
              <w:rPr>
                <w:lang w:eastAsia="zh-CN"/>
              </w:rPr>
            </w:pPr>
          </w:p>
        </w:tc>
      </w:tr>
    </w:tbl>
    <w:p w14:paraId="20AD73A1" w14:textId="77777777" w:rsidR="009F5D19" w:rsidRPr="006A35B6" w:rsidRDefault="009F5D19" w:rsidP="009F5D19">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3939AA2D" w14:textId="77777777" w:rsidR="009F5D19" w:rsidRPr="006A35B6" w:rsidRDefault="009F5D19" w:rsidP="009F5D19">
      <w:pPr>
        <w:pStyle w:val="Paper-Title"/>
        <w:jc w:val="left"/>
        <w:rPr>
          <w:sz w:val="18"/>
          <w:szCs w:val="18"/>
          <w:lang w:eastAsia="zh-CN"/>
        </w:rPr>
      </w:pPr>
    </w:p>
    <w:p w14:paraId="74424D25" w14:textId="77777777" w:rsidR="009F5D19" w:rsidRPr="006A35B6" w:rsidRDefault="009F5D19" w:rsidP="009F5D19">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14:paraId="302DF107" w14:textId="77777777" w:rsidR="009F5D19" w:rsidRPr="009F5D19" w:rsidRDefault="009F5D19" w:rsidP="009F5D19">
      <w:pPr>
        <w:pStyle w:val="ParaContinue"/>
        <w:rPr>
          <w:lang w:eastAsia="en-US"/>
        </w:rPr>
      </w:pPr>
    </w:p>
    <w:sectPr w:rsidR="009F5D19"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D035" w14:textId="77777777" w:rsidR="0004410B" w:rsidRDefault="0004410B" w:rsidP="005B434B">
      <w:pPr>
        <w:spacing w:after="0" w:line="240" w:lineRule="auto"/>
      </w:pPr>
      <w:r>
        <w:separator/>
      </w:r>
    </w:p>
  </w:endnote>
  <w:endnote w:type="continuationSeparator" w:id="0">
    <w:p w14:paraId="4214D5A4" w14:textId="77777777" w:rsidR="0004410B" w:rsidRDefault="0004410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4410B">
    <w:pPr>
      <w:pStyle w:val="Footer"/>
    </w:pPr>
  </w:p>
  <w:p w14:paraId="26529D98" w14:textId="77777777" w:rsidR="000C6221" w:rsidRDefault="0004410B">
    <w:pPr>
      <w:pStyle w:val="Footer"/>
    </w:pPr>
  </w:p>
  <w:p w14:paraId="4A748651" w14:textId="77777777" w:rsidR="000C6221" w:rsidRDefault="0004410B">
    <w:pPr>
      <w:pStyle w:val="Footer"/>
    </w:pPr>
  </w:p>
  <w:p w14:paraId="7351B0CF" w14:textId="77777777" w:rsidR="000C6221" w:rsidRDefault="0004410B">
    <w:pPr>
      <w:pStyle w:val="Footer"/>
    </w:pPr>
  </w:p>
  <w:p w14:paraId="1FF8D7CF" w14:textId="77777777" w:rsidR="000C6221" w:rsidRDefault="0004410B">
    <w:pPr>
      <w:pStyle w:val="Footer"/>
    </w:pPr>
  </w:p>
  <w:p w14:paraId="287BD52D" w14:textId="77777777" w:rsidR="000C6221" w:rsidRDefault="0004410B">
    <w:pPr>
      <w:pStyle w:val="Footer"/>
    </w:pPr>
  </w:p>
  <w:p w14:paraId="31ADE2EF" w14:textId="77777777" w:rsidR="000C6221" w:rsidRDefault="0004410B">
    <w:pPr>
      <w:pStyle w:val="Footer"/>
    </w:pPr>
  </w:p>
  <w:p w14:paraId="76E7BE84" w14:textId="77777777" w:rsidR="000C6221" w:rsidRDefault="0004410B">
    <w:pPr>
      <w:pStyle w:val="Footer"/>
    </w:pPr>
  </w:p>
  <w:p w14:paraId="3384CA09" w14:textId="77777777" w:rsidR="000C6221" w:rsidRDefault="0004410B">
    <w:pPr>
      <w:pStyle w:val="Footer"/>
    </w:pPr>
  </w:p>
  <w:p w14:paraId="08478D52" w14:textId="77777777" w:rsidR="001E2D05" w:rsidRDefault="00044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3D1A3" w14:textId="77777777" w:rsidR="0004410B" w:rsidRDefault="0004410B" w:rsidP="005B434B">
      <w:pPr>
        <w:spacing w:after="0" w:line="240" w:lineRule="auto"/>
      </w:pPr>
      <w:r>
        <w:separator/>
      </w:r>
    </w:p>
  </w:footnote>
  <w:footnote w:type="continuationSeparator" w:id="0">
    <w:p w14:paraId="0339375F" w14:textId="77777777" w:rsidR="0004410B" w:rsidRDefault="0004410B"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2" w:name="_Hlk89515415"/>
    <w:bookmarkStart w:id="3"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QUAGChJiywAAAA="/>
  </w:docVars>
  <w:rsids>
    <w:rsidRoot w:val="005B434B"/>
    <w:rsid w:val="0004410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204E"/>
    <w:rsid w:val="002F58C9"/>
    <w:rsid w:val="002F5B40"/>
    <w:rsid w:val="00340671"/>
    <w:rsid w:val="003756D0"/>
    <w:rsid w:val="003A253B"/>
    <w:rsid w:val="00457C1D"/>
    <w:rsid w:val="004C5A40"/>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D7DBD"/>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A1CE2"/>
    <w:rsid w:val="00E037CD"/>
    <w:rsid w:val="00E55E8D"/>
    <w:rsid w:val="00E8234D"/>
    <w:rsid w:val="00E92194"/>
    <w:rsid w:val="00EF33C2"/>
    <w:rsid w:val="00EF5BB9"/>
    <w:rsid w:val="00F07897"/>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5151</Words>
  <Characters>29362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Maks Angelo Perin</cp:lastModifiedBy>
  <cp:revision>11</cp:revision>
  <dcterms:created xsi:type="dcterms:W3CDTF">2021-11-26T12:43:00Z</dcterms:created>
  <dcterms:modified xsi:type="dcterms:W3CDTF">2021-12-04T11:10:00Z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