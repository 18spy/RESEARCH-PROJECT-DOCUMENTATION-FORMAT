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27944" w14:textId="77777777" w:rsidR="005B434B" w:rsidRDefault="005B434B" w:rsidP="002F5B40">
      <w:pPr>
        <w:pStyle w:val="Titledocument"/>
      </w:pPr>
      <w:r w:rsidRPr="003E0353">
        <w:t>Submission Template for ACM Papers</w:t>
      </w:r>
    </w:p>
    <w:p w14:paraId="5023174B" w14:textId="77777777" w:rsidR="000F4E3C" w:rsidRPr="000F4E3C" w:rsidRDefault="00F46728" w:rsidP="000F4E3C">
      <w:pPr>
        <w:pStyle w:val="ShortTitle"/>
        <w:rPr>
          <w:rFonts w:cs="Linux Libertine"/>
        </w:rPr>
      </w:pPr>
      <w:r w:rsidRPr="00F46728">
        <w:rPr>
          <w:rFonts w:cs="Linux Libertine"/>
        </w:rPr>
        <w:t>This is Short Title of the paper, used in page headers</w:t>
      </w:r>
    </w:p>
    <w:p w14:paraId="6D41802B" w14:textId="77777777" w:rsidR="005B434B" w:rsidRDefault="005B434B" w:rsidP="005B434B">
      <w:pPr>
        <w:pStyle w:val="Subtitle"/>
      </w:pPr>
      <w:r>
        <w:t>This is the subtitle of the paper, this document both explains and embodies the submission format for authors using Word</w:t>
      </w:r>
    </w:p>
    <w:p w14:paraId="04DEEF5B" w14:textId="22778AB0" w:rsidR="005B434B" w:rsidRPr="0029158F" w:rsidRDefault="0029158F" w:rsidP="005B434B">
      <w:pPr>
        <w:pStyle w:val="Authors"/>
        <w:rPr>
          <w:rFonts w:eastAsiaTheme="minorEastAsia"/>
          <w:caps w:val="0"/>
        </w:rPr>
      </w:pPr>
      <w:r w:rsidRPr="0029158F">
        <w:rPr>
          <w:rFonts w:eastAsiaTheme="minorEastAsia"/>
          <w:caps w:val="0"/>
        </w:rPr>
        <w:t>First</w:t>
      </w:r>
      <w:r w:rsidR="005B434B" w:rsidRPr="0029158F">
        <w:rPr>
          <w:rFonts w:eastAsiaTheme="minorEastAsia"/>
          <w:caps w:val="0"/>
        </w:rPr>
        <w:t xml:space="preserve"> </w:t>
      </w:r>
      <w:r>
        <w:rPr>
          <w:rFonts w:eastAsiaTheme="minorEastAsia"/>
          <w:caps w:val="0"/>
        </w:rPr>
        <w:t>Author's</w:t>
      </w:r>
      <w:r w:rsidR="005B434B" w:rsidRPr="0029158F">
        <w:rPr>
          <w:rFonts w:eastAsiaTheme="minorEastAsia"/>
          <w:caps w:val="0"/>
        </w:rPr>
        <w:t xml:space="preserve"> </w:t>
      </w:r>
      <w:r>
        <w:rPr>
          <w:rFonts w:eastAsiaTheme="minorEastAsia"/>
          <w:caps w:val="0"/>
        </w:rPr>
        <w:t>Name</w:t>
      </w:r>
      <w:r w:rsidR="005B434B" w:rsidRPr="0029158F">
        <w:rPr>
          <w:rFonts w:eastAsiaTheme="minorEastAsia"/>
          <w:caps w:val="0"/>
        </w:rPr>
        <w:t xml:space="preserve">, </w:t>
      </w:r>
      <w:r w:rsidR="00B1275E">
        <w:rPr>
          <w:rFonts w:eastAsiaTheme="minorEastAsia"/>
          <w:caps w:val="0"/>
        </w:rPr>
        <w:t>Middle Name</w:t>
      </w:r>
      <w:r w:rsidR="005B434B" w:rsidRPr="0029158F">
        <w:rPr>
          <w:rFonts w:eastAsiaTheme="minorEastAsia"/>
          <w:caps w:val="0"/>
        </w:rPr>
        <w:t xml:space="preserve">, </w:t>
      </w:r>
      <w:r>
        <w:rPr>
          <w:rFonts w:eastAsiaTheme="minorEastAsia"/>
          <w:caps w:val="0"/>
        </w:rPr>
        <w:t>and</w:t>
      </w:r>
      <w:r w:rsidR="005B434B" w:rsidRPr="0029158F">
        <w:rPr>
          <w:rFonts w:eastAsiaTheme="minorEastAsia"/>
          <w:caps w:val="0"/>
        </w:rPr>
        <w:t xml:space="preserve"> </w:t>
      </w:r>
      <w:r>
        <w:rPr>
          <w:rFonts w:eastAsiaTheme="minorEastAsia"/>
          <w:caps w:val="0"/>
        </w:rPr>
        <w:t>Last name</w:t>
      </w:r>
      <w:r w:rsidR="005B434B" w:rsidRPr="0029158F">
        <w:rPr>
          <w:rFonts w:eastAsiaTheme="minorEastAsia" w:hint="eastAsia"/>
          <w:caps w:val="0"/>
        </w:rPr>
        <w:footnoteReference w:customMarkFollows="1" w:id="1"/>
        <w:t>*</w:t>
      </w:r>
      <w:r w:rsidR="00867122">
        <w:rPr>
          <w:rFonts w:eastAsiaTheme="minorEastAsia"/>
          <w:caps w:val="0"/>
        </w:rPr>
        <w:t xml:space="preserve"> (Leader)</w:t>
      </w:r>
    </w:p>
    <w:p w14:paraId="779121BD" w14:textId="77777777" w:rsidR="005B434B" w:rsidRPr="00E02C38" w:rsidRDefault="005B434B" w:rsidP="005B434B">
      <w:pPr>
        <w:pStyle w:val="Affiliation"/>
        <w:rPr>
          <w:rFonts w:eastAsiaTheme="minorEastAsia"/>
        </w:rPr>
      </w:pPr>
      <w:r w:rsidRPr="00E02C38">
        <w:rPr>
          <w:rFonts w:eastAsiaTheme="minorEastAsia" w:hint="eastAsia"/>
        </w:rPr>
        <w:t>First author's affiliation</w:t>
      </w:r>
      <w:r w:rsidRPr="00E02C38">
        <w:rPr>
          <w:rFonts w:eastAsiaTheme="minorEastAsia"/>
        </w:rPr>
        <w:t>, an Institution with a very long name</w:t>
      </w:r>
      <w:r w:rsidR="00547F6A">
        <w:rPr>
          <w:rFonts w:eastAsiaTheme="minorEastAsia"/>
        </w:rPr>
        <w:t xml:space="preserve">, </w:t>
      </w:r>
      <w:r w:rsidR="00BD04E6">
        <w:rPr>
          <w:rFonts w:eastAsiaTheme="minorEastAsia"/>
        </w:rPr>
        <w:t>xxxx</w:t>
      </w:r>
      <w:r w:rsidR="00547F6A" w:rsidRPr="00547F6A">
        <w:rPr>
          <w:rFonts w:eastAsiaTheme="minorEastAsia"/>
        </w:rPr>
        <w:t>@gmail.com</w:t>
      </w:r>
    </w:p>
    <w:p w14:paraId="15C84BE5" w14:textId="32838A78" w:rsidR="005B434B" w:rsidRDefault="009F684F" w:rsidP="005B434B">
      <w:pPr>
        <w:pStyle w:val="Authors"/>
        <w:rPr>
          <w:rStyle w:val="AuthorsChar"/>
        </w:rPr>
      </w:pPr>
      <w:r>
        <w:rPr>
          <w:rStyle w:val="AuthorsChar"/>
        </w:rPr>
        <w:t>Second</w:t>
      </w:r>
      <w:r w:rsidR="005B434B" w:rsidRPr="002B7BDE">
        <w:rPr>
          <w:rStyle w:val="AuthorsChar"/>
        </w:rPr>
        <w:t xml:space="preserve"> </w:t>
      </w:r>
      <w:r>
        <w:rPr>
          <w:rStyle w:val="AuthorsChar"/>
        </w:rPr>
        <w:t>Author</w:t>
      </w:r>
      <w:r w:rsidR="005B434B" w:rsidRPr="002B7BDE">
        <w:rPr>
          <w:rStyle w:val="AuthorsChar"/>
        </w:rPr>
        <w:t>'</w:t>
      </w:r>
      <w:r>
        <w:rPr>
          <w:rStyle w:val="AuthorsChar"/>
        </w:rPr>
        <w:t>s</w:t>
      </w:r>
      <w:r w:rsidR="005B434B" w:rsidRPr="002B7BDE">
        <w:rPr>
          <w:rStyle w:val="AuthorsChar"/>
        </w:rPr>
        <w:t xml:space="preserve"> </w:t>
      </w:r>
      <w:r>
        <w:rPr>
          <w:rStyle w:val="AuthorsChar"/>
        </w:rPr>
        <w:t>Name</w:t>
      </w:r>
      <w:r w:rsidR="005B434B" w:rsidRPr="002B7BDE">
        <w:rPr>
          <w:rStyle w:val="AuthorsChar"/>
        </w:rPr>
        <w:t xml:space="preserve">, </w:t>
      </w:r>
      <w:r w:rsidR="00B1275E">
        <w:rPr>
          <w:rFonts w:eastAsiaTheme="minorEastAsia"/>
          <w:caps w:val="0"/>
        </w:rPr>
        <w:t>Middle Name</w:t>
      </w:r>
      <w:r w:rsidR="005B434B" w:rsidRPr="002B7BDE">
        <w:rPr>
          <w:rStyle w:val="AuthorsChar"/>
        </w:rPr>
        <w:t xml:space="preserve">, </w:t>
      </w:r>
      <w:r>
        <w:rPr>
          <w:rStyle w:val="AuthorsChar"/>
        </w:rPr>
        <w:t>and</w:t>
      </w:r>
      <w:r w:rsidR="005B434B" w:rsidRPr="002B7BDE">
        <w:rPr>
          <w:rStyle w:val="AuthorsChar"/>
        </w:rPr>
        <w:t xml:space="preserve"> </w:t>
      </w:r>
      <w:r>
        <w:rPr>
          <w:rStyle w:val="AuthorsChar"/>
        </w:rPr>
        <w:t>Last</w:t>
      </w:r>
      <w:r w:rsidR="005B434B" w:rsidRPr="002B7BDE">
        <w:rPr>
          <w:rStyle w:val="AuthorsChar"/>
        </w:rPr>
        <w:t xml:space="preserve"> </w:t>
      </w:r>
      <w:r>
        <w:rPr>
          <w:rStyle w:val="AuthorsChar"/>
        </w:rPr>
        <w:t>Name</w:t>
      </w:r>
      <w:r w:rsidR="00867122">
        <w:rPr>
          <w:rStyle w:val="AuthorsChar"/>
        </w:rPr>
        <w:t xml:space="preserve"> (Member)</w:t>
      </w:r>
    </w:p>
    <w:p w14:paraId="401449F6" w14:textId="77777777" w:rsidR="005B434B" w:rsidRPr="00EE4FEB" w:rsidRDefault="005B434B" w:rsidP="005B434B">
      <w:pPr>
        <w:pStyle w:val="Affiliation"/>
        <w:rPr>
          <w:rFonts w:eastAsiaTheme="minorEastAsia"/>
        </w:rPr>
      </w:pPr>
      <w:r>
        <w:rPr>
          <w:rStyle w:val="AuthorsChar"/>
        </w:rPr>
        <w:t>S</w:t>
      </w:r>
      <w:r>
        <w:rPr>
          <w:rFonts w:eastAsiaTheme="minorEastAsia"/>
        </w:rPr>
        <w:t xml:space="preserve">econd </w:t>
      </w:r>
      <w:r w:rsidRPr="00EE4FEB">
        <w:rPr>
          <w:rFonts w:eastAsiaTheme="minorEastAsia" w:hint="eastAsia"/>
        </w:rPr>
        <w:t>author's affiliation</w:t>
      </w:r>
      <w:r>
        <w:rPr>
          <w:rFonts w:eastAsiaTheme="minorEastAsia"/>
        </w:rPr>
        <w:t>, possibly the same institution</w:t>
      </w:r>
      <w:r w:rsidR="00547F6A">
        <w:rPr>
          <w:rFonts w:eastAsiaTheme="minorEastAsia"/>
        </w:rPr>
        <w:t xml:space="preserve">, </w:t>
      </w:r>
      <w:r w:rsidR="00BD04E6">
        <w:rPr>
          <w:rFonts w:eastAsiaTheme="minorEastAsia"/>
        </w:rPr>
        <w:t>xxxx</w:t>
      </w:r>
      <w:r w:rsidR="00547F6A" w:rsidRPr="00547F6A">
        <w:rPr>
          <w:rFonts w:eastAsiaTheme="minorEastAsia"/>
        </w:rPr>
        <w:t>@gmail.com</w:t>
      </w:r>
    </w:p>
    <w:p w14:paraId="65663DED" w14:textId="1C789A52" w:rsidR="005B434B" w:rsidRDefault="00F830EA" w:rsidP="005B434B">
      <w:pPr>
        <w:pStyle w:val="Authors"/>
        <w:rPr>
          <w:rStyle w:val="AuthorsChar"/>
        </w:rPr>
      </w:pPr>
      <w:r>
        <w:rPr>
          <w:rStyle w:val="AuthorsChar"/>
        </w:rPr>
        <w:t>Max Angelo Dapitilla Perin</w:t>
      </w:r>
      <w:r w:rsidR="00867122">
        <w:rPr>
          <w:rStyle w:val="AuthorsChar"/>
        </w:rPr>
        <w:t xml:space="preserve"> (Instructor)</w:t>
      </w:r>
    </w:p>
    <w:p w14:paraId="1E62ABF4" w14:textId="49FEE67A" w:rsidR="005B434B" w:rsidRPr="00EE4FEB" w:rsidRDefault="0096109E" w:rsidP="005B434B">
      <w:pPr>
        <w:pStyle w:val="Affiliation"/>
        <w:rPr>
          <w:rFonts w:eastAsiaTheme="minorEastAsia"/>
        </w:rPr>
      </w:pPr>
      <w:r>
        <w:rPr>
          <w:rFonts w:eastAsiaTheme="minorEastAsia"/>
        </w:rPr>
        <w:t xml:space="preserve">Faculty of </w:t>
      </w:r>
      <w:r w:rsidR="00F830EA">
        <w:rPr>
          <w:rFonts w:eastAsiaTheme="minorEastAsia"/>
        </w:rPr>
        <w:t>Department of Computer Engineering, College of Engineering, Architecture and Industrial Design, Bohol Island State University-Main Campus</w:t>
      </w:r>
      <w:r w:rsidR="00547F6A">
        <w:rPr>
          <w:rFonts w:eastAsiaTheme="minorEastAsia"/>
        </w:rPr>
        <w:t xml:space="preserve">, </w:t>
      </w:r>
      <w:r w:rsidR="00F830EA">
        <w:rPr>
          <w:rFonts w:eastAsiaTheme="minorEastAsia"/>
        </w:rPr>
        <w:t>maxangelo.perin@bisu.edu.ph</w:t>
      </w:r>
    </w:p>
    <w:p w14:paraId="4A6B76F9" w14:textId="77777777" w:rsidR="005B434B" w:rsidRPr="001D3CDD" w:rsidRDefault="005B434B" w:rsidP="005B434B">
      <w:pPr>
        <w:pStyle w:val="Abstract"/>
      </w:pPr>
      <w:r w:rsidRPr="00D05B93">
        <w:rPr>
          <w:rFonts w:hint="eastAsia"/>
        </w:rPr>
        <w:t xml:space="preserve">Although there is no distinctive header, this is the abstract. </w:t>
      </w:r>
      <w:r>
        <w:t>This submission template allows authors to submit their papers for review to an ACM Conference or Journal without any output design specifications incorporated at this point in the process. The ACM manuscript template is a single column document that allows authors to type their content into the pre-existing set of paragraph formatting styles applied to the sample placeholder text here. Throughout the document you will find further instructions on how to format your text.</w:t>
      </w:r>
      <w:r w:rsidR="001D3CDD">
        <w:t xml:space="preserve"> If your conference’s review process will be double-blind: The submitted document should not include author information and should not include acknowledgments, citations or discussion of related work that would make the authorship apparent. Submissions containing author identifying information may be subject to rejection without review. </w:t>
      </w:r>
      <w:r w:rsidR="003756D0">
        <w:t xml:space="preserve">Upon acceptance, the author and affiliation information must be added to your paper. </w:t>
      </w:r>
    </w:p>
    <w:p w14:paraId="7F717F96" w14:textId="77777777" w:rsidR="00FD196E" w:rsidRPr="00B25EC5" w:rsidRDefault="00FD196E" w:rsidP="00FD196E">
      <w:pPr>
        <w:pStyle w:val="CCSDescription"/>
        <w:rPr>
          <w:szCs w:val="18"/>
        </w:rPr>
      </w:pPr>
      <w:r w:rsidRPr="008275CB">
        <w:rPr>
          <w:rStyle w:val="CCSHeadchar"/>
          <w:szCs w:val="18"/>
        </w:rPr>
        <w:t xml:space="preserve">CCS CONCEPTS </w:t>
      </w:r>
      <w:r w:rsidRPr="008275CB">
        <w:t xml:space="preserve">• </w:t>
      </w:r>
      <w:r>
        <w:rPr>
          <w:b w:val="0"/>
        </w:rPr>
        <w:t xml:space="preserve">Hardware </w:t>
      </w:r>
      <w:r w:rsidRPr="00B25EC5">
        <w:rPr>
          <w:b w:val="0"/>
        </w:rPr>
        <w:t xml:space="preserve">• </w:t>
      </w:r>
      <w:r w:rsidRPr="00AF4519">
        <w:rPr>
          <w:b w:val="0"/>
        </w:rPr>
        <w:t>Emerging Technologies</w:t>
      </w:r>
      <w:r>
        <w:rPr>
          <w:b w:val="0"/>
        </w:rPr>
        <w:t xml:space="preserve"> </w:t>
      </w:r>
      <w:r w:rsidRPr="00B25EC5">
        <w:rPr>
          <w:b w:val="0"/>
        </w:rPr>
        <w:t xml:space="preserve">• </w:t>
      </w:r>
      <w:r w:rsidRPr="00AF4519">
        <w:rPr>
          <w:b w:val="0"/>
        </w:rPr>
        <w:t>Electromechanical Systems</w:t>
      </w:r>
      <w:r>
        <w:rPr>
          <w:b w:val="0"/>
        </w:rPr>
        <w:t xml:space="preserve"> </w:t>
      </w:r>
      <w:r w:rsidRPr="00B25EC5">
        <w:rPr>
          <w:b w:val="0"/>
        </w:rPr>
        <w:t>•</w:t>
      </w:r>
      <w:r>
        <w:rPr>
          <w:b w:val="0"/>
        </w:rPr>
        <w:t xml:space="preserve"> </w:t>
      </w:r>
      <w:r w:rsidRPr="00AF4519">
        <w:rPr>
          <w:b w:val="0"/>
        </w:rPr>
        <w:t>Microelectromechanical Systems</w:t>
      </w:r>
    </w:p>
    <w:p w14:paraId="3C982274" w14:textId="77777777" w:rsidR="005B434B" w:rsidRPr="00B25EC5" w:rsidRDefault="005B434B" w:rsidP="005B434B">
      <w:pPr>
        <w:pStyle w:val="KeyWords"/>
        <w:rPr>
          <w:b/>
          <w:szCs w:val="18"/>
        </w:rPr>
      </w:pPr>
      <w:r>
        <w:rPr>
          <w:rStyle w:val="KeyWordHeadchar"/>
          <w:b/>
          <w:szCs w:val="18"/>
        </w:rPr>
        <w:t xml:space="preserve">Additional Keywords and Phrases: </w:t>
      </w:r>
      <w:r>
        <w:t>Insert comma delimited author-supplied keyword list, Keyword number 2, Keyword number 3, Keyword number 4</w:t>
      </w:r>
    </w:p>
    <w:p w14:paraId="336EA0EC" w14:textId="77777777" w:rsidR="005B434B" w:rsidRPr="000723E6" w:rsidRDefault="005B434B" w:rsidP="005B434B">
      <w:pPr>
        <w:pStyle w:val="ACMRefHead"/>
      </w:pPr>
      <w:r w:rsidRPr="000723E6">
        <w:t>ACM Reference Format:</w:t>
      </w:r>
    </w:p>
    <w:p w14:paraId="36203CFA" w14:textId="6E6926CC" w:rsidR="005B434B" w:rsidRPr="000723E6" w:rsidRDefault="00F830EA" w:rsidP="005B434B">
      <w:pPr>
        <w:pStyle w:val="ACMRef"/>
      </w:pPr>
      <w:r w:rsidRPr="00F830EA">
        <w:rPr>
          <w:b/>
          <w:bCs w:val="0"/>
        </w:rPr>
        <w:t>Student 1, 2, 3</w:t>
      </w:r>
      <w:r>
        <w:t xml:space="preserve">, </w:t>
      </w:r>
      <w:r w:rsidRPr="00F830EA">
        <w:t>Max Angelo Dapitilla Perin. 202</w:t>
      </w:r>
      <w:r>
        <w:t>2</w:t>
      </w:r>
      <w:r w:rsidRPr="00F830EA">
        <w:t xml:space="preserve">. </w:t>
      </w:r>
      <w:r w:rsidRPr="00F830EA">
        <w:rPr>
          <w:b/>
          <w:bCs w:val="0"/>
        </w:rPr>
        <w:t>Title</w:t>
      </w:r>
      <w:r w:rsidRPr="00F830EA">
        <w:t xml:space="preserve">. In </w:t>
      </w:r>
      <w:r>
        <w:t xml:space="preserve">Research Project Presentation for </w:t>
      </w:r>
      <w:r w:rsidR="004C5A40">
        <w:t>B</w:t>
      </w:r>
      <w:r w:rsidR="005404A8">
        <w:t xml:space="preserve">achelor of </w:t>
      </w:r>
      <w:r w:rsidR="004C5A40">
        <w:t>S</w:t>
      </w:r>
      <w:r w:rsidR="005404A8">
        <w:t>cience in</w:t>
      </w:r>
      <w:r w:rsidR="004C5A40">
        <w:t xml:space="preserve"> </w:t>
      </w:r>
      <w:r w:rsidR="00FD196E">
        <w:t>Electrical</w:t>
      </w:r>
      <w:r w:rsidR="004C5A40">
        <w:t xml:space="preserve"> Engineering 3 in </w:t>
      </w:r>
      <w:r w:rsidRPr="00F830EA">
        <w:t xml:space="preserve">CPE </w:t>
      </w:r>
      <w:r w:rsidR="00FD196E">
        <w:t>03</w:t>
      </w:r>
      <w:r w:rsidRPr="00F830EA">
        <w:t xml:space="preserve"> </w:t>
      </w:r>
      <w:r w:rsidR="005404A8">
        <w:t>–</w:t>
      </w:r>
      <w:r w:rsidRPr="00F830EA">
        <w:t xml:space="preserve"> </w:t>
      </w:r>
      <w:r w:rsidR="00FD196E">
        <w:t>Microprocessor Systems</w:t>
      </w:r>
      <w:r>
        <w:t xml:space="preserve"> S.Y. 2021-2022, </w:t>
      </w:r>
      <w:r w:rsidR="00FD196E">
        <w:t>2</w:t>
      </w:r>
      <w:r w:rsidR="00FD196E">
        <w:rPr>
          <w:vertAlign w:val="superscript"/>
        </w:rPr>
        <w:t>nd</w:t>
      </w:r>
      <w:r>
        <w:t xml:space="preserve"> Semester</w:t>
      </w:r>
      <w:r w:rsidRPr="00F830EA">
        <w:t xml:space="preserve">, </w:t>
      </w:r>
      <w:r>
        <w:t>Bohol Island State University-Main Campus</w:t>
      </w:r>
      <w:r w:rsidRPr="00F830EA">
        <w:t>,</w:t>
      </w:r>
      <w:r>
        <w:t xml:space="preserve"> Tagbilaran City,</w:t>
      </w:r>
      <w:r w:rsidRPr="00F830EA">
        <w:t xml:space="preserve"> Republic of </w:t>
      </w:r>
      <w:r>
        <w:t>the Philippines</w:t>
      </w:r>
      <w:r w:rsidRPr="00F830EA">
        <w:t>. ACM, New York, NY, USA</w:t>
      </w:r>
      <w:r w:rsidR="004C5A40">
        <w:t xml:space="preserve"> </w:t>
      </w:r>
    </w:p>
    <w:p w14:paraId="0DD001FD" w14:textId="77777777" w:rsidR="005B434B" w:rsidRDefault="005B434B" w:rsidP="005B434B">
      <w:pPr>
        <w:pStyle w:val="Head1"/>
        <w:tabs>
          <w:tab w:val="clear" w:pos="360"/>
        </w:tabs>
        <w:ind w:left="432" w:hanging="432"/>
      </w:pPr>
      <w:r>
        <w:t>Introduction</w:t>
      </w:r>
    </w:p>
    <w:p w14:paraId="7FE8FF1A" w14:textId="77777777" w:rsidR="005B434B" w:rsidRDefault="005B434B" w:rsidP="005B434B">
      <w:pPr>
        <w:pStyle w:val="PostHeadPara"/>
      </w:pPr>
      <w:r w:rsidRPr="001E2D05">
        <w:t>ACM's new manuscript submission template aims to provide consistent styles for use across ACM publications, and incorporates accessibility and metadata-extraction functionality necessary for future Digital Library endeavors.</w:t>
      </w:r>
      <w:r w:rsidRPr="003A253B">
        <w:t xml:space="preserve"> Numerous ACM and SIG-specific templates</w:t>
      </w:r>
      <w:r w:rsidRPr="001E2D05">
        <w:t xml:space="preserve"> have been examined, and their unique features incorporated into this single new template. If you are new to publishing with ACM, this document is a valuable </w:t>
      </w:r>
      <w:r w:rsidRPr="001E2D05">
        <w:lastRenderedPageBreak/>
        <w:t xml:space="preserve">guide to the process of preparing your work for publication. If you have published with ACM before, this document provides insight and instruction into </w:t>
      </w:r>
      <w:r>
        <w:t>the current process for preparing` your manuscript</w:t>
      </w:r>
      <w:r w:rsidRPr="001E2D05">
        <w:t>.</w:t>
      </w:r>
    </w:p>
    <w:p w14:paraId="288F917E" w14:textId="77777777" w:rsidR="005B434B" w:rsidRDefault="005B434B" w:rsidP="005B434B">
      <w:pPr>
        <w:pStyle w:val="Para"/>
      </w:pPr>
      <w:r>
        <w:t xml:space="preserve">This submission template allows authors to submit their papers for review to an ACM Conference or Journal without any output design specifications incorporated at this point in the process. The ACM “Submission Template” is a single column MS-Word document that allows authors to type their content into the pre-existing set of paragraph formatting styles applied to the sample placeholder text here, or copy-and-paste their text and </w:t>
      </w:r>
      <w:r>
        <w:rPr>
          <w:color w:val="000000"/>
        </w:rPr>
        <w:t xml:space="preserve">then apply the respective paragraph </w:t>
      </w:r>
      <w:r>
        <w:t>styles (</w:t>
      </w:r>
      <w:r>
        <w:rPr>
          <w:b/>
        </w:rPr>
        <w:t>Windows</w:t>
      </w:r>
      <w:r>
        <w:t xml:space="preserve">: you can open the Styles task pane from the </w:t>
      </w:r>
      <w:r>
        <w:rPr>
          <w:b/>
        </w:rPr>
        <w:t>Home</w:t>
      </w:r>
      <w:r>
        <w:t xml:space="preserve"> tab [it can also be opened with the keyboard shortcut </w:t>
      </w:r>
      <w:proofErr w:type="spellStart"/>
      <w:r>
        <w:t>Alt+Ctrl+Shift+S</w:t>
      </w:r>
      <w:proofErr w:type="spellEnd"/>
      <w:r>
        <w:t xml:space="preserve">]; </w:t>
      </w:r>
      <w:r>
        <w:rPr>
          <w:b/>
        </w:rPr>
        <w:t>MAC16</w:t>
      </w:r>
      <w:r>
        <w:t xml:space="preserve">: you can access the Styles pane at the right of the </w:t>
      </w:r>
      <w:r>
        <w:rPr>
          <w:b/>
        </w:rPr>
        <w:t>Home</w:t>
      </w:r>
      <w:r>
        <w:t xml:space="preserve"> toolbar.) </w:t>
      </w:r>
      <w:r>
        <w:rPr>
          <w:color w:val="000000"/>
        </w:rPr>
        <w:t xml:space="preserve">Highlight a section that you want to designate with a certain style, and then select the appropriate style from the list. </w:t>
      </w:r>
      <w:r>
        <w:t>To view which style is being used in any part of this document, place your cursor on your text and look at the “Current style” field in the Styles pane.</w:t>
      </w:r>
    </w:p>
    <w:p w14:paraId="26CD4ACB" w14:textId="77777777" w:rsidR="005B434B" w:rsidRDefault="005B434B" w:rsidP="005B434B">
      <w:pPr>
        <w:pStyle w:val="Para"/>
      </w:pPr>
      <w:r>
        <w:t>It is beneficial to create your document in draft mode with the style panel open in the left-side panel. If the panel is not immediately visible when the Submission Template is opened, you will need to open the panel manually—for Windows: click on the following from the main ribbon above: File &gt; Options &gt; Advanced &gt; Display &gt; Style area pane width in Draft and Outline views. Set the style area width (1–1.5" is a good starting value.); for MAC: go to the “</w:t>
      </w:r>
      <w:r>
        <w:rPr>
          <w:b/>
        </w:rPr>
        <w:t>View</w:t>
      </w:r>
      <w:r>
        <w:t>” menu and select “</w:t>
      </w:r>
      <w:r>
        <w:rPr>
          <w:b/>
        </w:rPr>
        <w:t>Draft</w:t>
      </w:r>
      <w:r>
        <w:t>”; then go to the “</w:t>
      </w:r>
      <w:r>
        <w:rPr>
          <w:b/>
        </w:rPr>
        <w:t>Word</w:t>
      </w:r>
      <w:r>
        <w:t>” menu and select “</w:t>
      </w:r>
      <w:r>
        <w:rPr>
          <w:b/>
        </w:rPr>
        <w:t>Preferences</w:t>
      </w:r>
      <w:r>
        <w:t>” and then “</w:t>
      </w:r>
      <w:r>
        <w:rPr>
          <w:b/>
        </w:rPr>
        <w:t>View</w:t>
      </w:r>
      <w:r>
        <w:t>,” under the “</w:t>
      </w:r>
      <w:r>
        <w:rPr>
          <w:b/>
        </w:rPr>
        <w:t>Window</w:t>
      </w:r>
      <w:r>
        <w:t>” section insert “1.5” inches under the style area width.</w:t>
      </w:r>
    </w:p>
    <w:p w14:paraId="2CBB142E" w14:textId="77777777" w:rsidR="005B434B" w:rsidRDefault="005B434B" w:rsidP="005B434B">
      <w:pPr>
        <w:pStyle w:val="Para"/>
      </w:pPr>
      <w:r w:rsidRPr="00D81AE6">
        <w:t>All style elements are specified in this template to facilitate the production of your paper and to have the styles consistent throughout. The paragraph styles are built-in and examples of the styles are provided throughout this document. Save as you go and backup your work regularly!</w:t>
      </w:r>
    </w:p>
    <w:p w14:paraId="2001F8A9" w14:textId="77777777" w:rsidR="005B434B" w:rsidRDefault="005B434B" w:rsidP="005B434B">
      <w:pPr>
        <w:pStyle w:val="Head2"/>
        <w:tabs>
          <w:tab w:val="clear" w:pos="360"/>
        </w:tabs>
      </w:pPr>
      <w:r>
        <w:t>Accessibility</w:t>
      </w:r>
    </w:p>
    <w:p w14:paraId="06AD3DF8" w14:textId="77777777" w:rsidR="005B434B" w:rsidRDefault="005B434B" w:rsidP="005B434B">
      <w:pPr>
        <w:pStyle w:val="PostHeadPara"/>
      </w:pPr>
      <w:r>
        <w:t>Following the guidelines throughout this template will also improve the accessibility of your manuscript and increase the audience for your work.  Ensure that heading styles are applied as instructed, tables are created using Word’s table feature (rather than an image), figures have a text equivalent, and list styles are applied as instructed.</w:t>
      </w:r>
    </w:p>
    <w:p w14:paraId="3F2F0D04" w14:textId="77777777" w:rsidR="005B434B" w:rsidRDefault="005B434B" w:rsidP="005B434B">
      <w:pPr>
        <w:pStyle w:val="Para"/>
      </w:pPr>
      <w:r>
        <w:t xml:space="preserve">To increase the accessibility of your manuscript, you should set the title and language metadata. </w:t>
      </w:r>
      <w:r w:rsidRPr="00617DB0">
        <w:t xml:space="preserve">On Word for Windows, open the File tab and click on Info. On Word for Mac, click the File Menu and select Properties, then click the Summary tab. Fill in the title of your document. </w:t>
      </w:r>
      <w:r>
        <w:t>For anonymous review, clear the ‘author’ field.</w:t>
      </w:r>
    </w:p>
    <w:p w14:paraId="0B131598" w14:textId="77777777" w:rsidR="005B434B" w:rsidRPr="008645B1" w:rsidRDefault="005B434B" w:rsidP="005B434B">
      <w:pPr>
        <w:pStyle w:val="Para"/>
      </w:pPr>
      <w:r>
        <w:t>To set the document language, c</w:t>
      </w:r>
      <w:r w:rsidRPr="00617DB0">
        <w:t xml:space="preserve">lick the Review tab in the Ribbon. On Word for Windows: Click the Language button and select “Set Proofing Language.” Verify the language is </w:t>
      </w:r>
      <w:r>
        <w:t xml:space="preserve">set correctly. </w:t>
      </w:r>
      <w:r w:rsidRPr="00617DB0">
        <w:t>On Word for Mac: Click the Language button and select the document language from the pop-up.</w:t>
      </w:r>
    </w:p>
    <w:p w14:paraId="7630121A" w14:textId="77777777" w:rsidR="005B434B" w:rsidRDefault="005B434B" w:rsidP="005B434B">
      <w:pPr>
        <w:pStyle w:val="Head2"/>
        <w:tabs>
          <w:tab w:val="clear" w:pos="360"/>
        </w:tabs>
      </w:pPr>
      <w:r>
        <w:t>More about the submission template</w:t>
      </w:r>
    </w:p>
    <w:p w14:paraId="2D335DE4" w14:textId="77777777" w:rsidR="005B434B" w:rsidRDefault="005B434B" w:rsidP="005B434B">
      <w:pPr>
        <w:pStyle w:val="PostHeadPara"/>
      </w:pPr>
      <w:r>
        <w:rPr>
          <w:szCs w:val="18"/>
        </w:rPr>
        <w:t>This</w:t>
      </w:r>
      <w:r>
        <w:rPr>
          <w:b/>
          <w:szCs w:val="18"/>
        </w:rPr>
        <w:t xml:space="preserve"> </w:t>
      </w:r>
      <w:r>
        <w:rPr>
          <w:szCs w:val="18"/>
        </w:rPr>
        <w:t xml:space="preserve">submission version of your paper </w:t>
      </w:r>
      <w:r>
        <w:t>should not have headers or footers, these will be added when your manuscript is processed after acceptance. It should remain in a one-column format—please do not alter any of the styles or margins.</w:t>
      </w:r>
    </w:p>
    <w:p w14:paraId="26A5C3C7" w14:textId="77777777" w:rsidR="005B434B" w:rsidRDefault="005B434B" w:rsidP="005B434B">
      <w:pPr>
        <w:pStyle w:val="Para"/>
      </w:pPr>
      <w:r>
        <w:rPr>
          <w:i/>
        </w:rPr>
        <w:t>If a paper is accepted for publication</w:t>
      </w:r>
      <w:r>
        <w:t xml:space="preserve">, authors will be instructed on the next steps. Authors must then follow the submission instructions found on their respective publication’s web page. Once your submission is received, your paper will be processed to produce the formatted Word, PDF, and HTML5 output formats, which will be provided to you for review, revision/resubmission (if applicable), and approval. </w:t>
      </w:r>
    </w:p>
    <w:p w14:paraId="40547BDD" w14:textId="77777777" w:rsidR="005B434B" w:rsidRDefault="005B434B" w:rsidP="005B434B">
      <w:pPr>
        <w:pStyle w:val="Head2"/>
        <w:tabs>
          <w:tab w:val="clear" w:pos="360"/>
        </w:tabs>
      </w:pPr>
      <w:r>
        <w:lastRenderedPageBreak/>
        <w:t>Inserting CCS concepts</w:t>
      </w:r>
    </w:p>
    <w:p w14:paraId="0420AD92" w14:textId="77777777" w:rsidR="005B434B" w:rsidRDefault="005B434B" w:rsidP="005B434B">
      <w:pPr>
        <w:pStyle w:val="PostHeadPara"/>
        <w:rPr>
          <w:szCs w:val="18"/>
        </w:rPr>
      </w:pPr>
      <w:r>
        <w:t xml:space="preserve">The new template enables you to import required indexing concepts for your article from the </w:t>
      </w:r>
      <w:hyperlink r:id="rId10" w:tgtFrame="_blank" w:history="1">
        <w:r>
          <w:rPr>
            <w:rStyle w:val="Hyperlink"/>
          </w:rPr>
          <w:t>ACM Computing Classification System (CCS)</w:t>
        </w:r>
      </w:hyperlink>
      <w:r>
        <w:t xml:space="preserve"> using an </w:t>
      </w:r>
      <w:hyperlink r:id="rId11" w:tgtFrame="_blank" w:history="1">
        <w:r>
          <w:rPr>
            <w:rStyle w:val="Hyperlink"/>
          </w:rPr>
          <w:t>indexing support tool</w:t>
        </w:r>
      </w:hyperlink>
      <w:r>
        <w:t xml:space="preserve"> found in the ACM Digital Library (DL). The tool generates formatted text after you have selected your terms. </w:t>
      </w:r>
      <w:r>
        <w:rPr>
          <w:szCs w:val="18"/>
        </w:rPr>
        <w:t>To insert CCS terms into your document, copy and paste the formatted text from the CCS tool using the “</w:t>
      </w:r>
      <w:hyperlink r:id="rId12" w:history="1">
        <w:r w:rsidRPr="0023173D">
          <w:rPr>
            <w:rStyle w:val="Hyperlink"/>
            <w:szCs w:val="20"/>
          </w:rPr>
          <w:t>https://dl.acm.org/ccs/ccs.cfm</w:t>
        </w:r>
      </w:hyperlink>
      <w:r>
        <w:rPr>
          <w:szCs w:val="18"/>
        </w:rPr>
        <w:t xml:space="preserve">” link into the “CCS CONCEPTS” section. </w:t>
      </w:r>
    </w:p>
    <w:p w14:paraId="74AF7D2C" w14:textId="77777777" w:rsidR="005B434B" w:rsidRDefault="005B434B" w:rsidP="005B434B">
      <w:pPr>
        <w:pStyle w:val="Para"/>
        <w:rPr>
          <w:rFonts w:eastAsia="PMingLiU"/>
          <w:color w:val="000000"/>
          <w:lang w:eastAsia="it-IT"/>
        </w:rPr>
      </w:pPr>
      <w:r>
        <w:t xml:space="preserve">An additional step is necessary to ensure that the proper CCS terms are added to the Digital Library citation page: from the “view CCS </w:t>
      </w:r>
      <w:proofErr w:type="spellStart"/>
      <w:r>
        <w:t>TeX</w:t>
      </w:r>
      <w:proofErr w:type="spellEnd"/>
      <w:r>
        <w:t xml:space="preserve"> Code” listing, click on “Show the XML Only.” Highlight and copy the XML code from the window. You must insert the XML code into your Word document’s properties: from your Word document, click on “</w:t>
      </w:r>
      <w:r>
        <w:rPr>
          <w:b/>
          <w:bCs/>
        </w:rPr>
        <w:t>File</w:t>
      </w:r>
      <w:r>
        <w:t>”, then click on the “</w:t>
      </w:r>
      <w:r>
        <w:rPr>
          <w:b/>
          <w:bCs/>
        </w:rPr>
        <w:t>Info</w:t>
      </w:r>
      <w:r>
        <w:t>” tab on the left-hand side panel, then click “</w:t>
      </w:r>
      <w:r>
        <w:rPr>
          <w:b/>
          <w:bCs/>
        </w:rPr>
        <w:t>Properties</w:t>
      </w:r>
      <w:r>
        <w:t>” and select “</w:t>
      </w:r>
      <w:r>
        <w:rPr>
          <w:b/>
          <w:bCs/>
        </w:rPr>
        <w:t>Show All Properties.</w:t>
      </w:r>
      <w:r>
        <w:t xml:space="preserve">” </w:t>
      </w:r>
      <w:r>
        <w:rPr>
          <w:rFonts w:eastAsia="PMingLiU"/>
          <w:lang w:eastAsia="it-IT"/>
        </w:rPr>
        <w:t>Click within the “Comments” metadata field and paste the XML data.</w:t>
      </w:r>
    </w:p>
    <w:p w14:paraId="0B61F799" w14:textId="77777777" w:rsidR="005B434B" w:rsidRDefault="005B434B" w:rsidP="005B434B">
      <w:pPr>
        <w:pStyle w:val="Head1"/>
        <w:tabs>
          <w:tab w:val="clear" w:pos="360"/>
        </w:tabs>
        <w:ind w:left="432" w:hanging="432"/>
      </w:pPr>
      <w:r>
        <w:t xml:space="preserve">Inserting </w:t>
      </w:r>
      <w:r w:rsidRPr="00CE5EA4">
        <w:t>Content</w:t>
      </w:r>
      <w:r>
        <w:t xml:space="preserve"> Elements</w:t>
      </w:r>
    </w:p>
    <w:p w14:paraId="486470BD" w14:textId="77777777" w:rsidR="005B434B" w:rsidRPr="00976834" w:rsidRDefault="005B434B" w:rsidP="005B434B">
      <w:pPr>
        <w:pStyle w:val="PostHeadPara"/>
      </w:pPr>
      <w:r>
        <w:t xml:space="preserve">The next subsections provide instructions on how to insert figures, tables, and equations in your document. </w:t>
      </w:r>
    </w:p>
    <w:p w14:paraId="5045D96D" w14:textId="77777777" w:rsidR="005B434B" w:rsidRDefault="005B434B" w:rsidP="005B434B">
      <w:pPr>
        <w:pStyle w:val="Head2"/>
        <w:tabs>
          <w:tab w:val="clear" w:pos="360"/>
        </w:tabs>
      </w:pPr>
      <w:r>
        <w:t>Tables</w:t>
      </w:r>
    </w:p>
    <w:p w14:paraId="22B3117A" w14:textId="77777777" w:rsidR="005B434B" w:rsidRDefault="005B434B" w:rsidP="005B434B">
      <w:pPr>
        <w:pStyle w:val="PostHeadPara"/>
      </w:pPr>
      <w:r>
        <w:t>Tables are “float elements” which should be inserted after their first text reference and have specific styles for identification.  Do not use images to present tables, or they will be inaccessible to readers using assistive technologies.</w:t>
      </w:r>
    </w:p>
    <w:p w14:paraId="4AB237DB" w14:textId="4FBBF7B9" w:rsidR="005B434B" w:rsidRDefault="005B434B" w:rsidP="005B434B">
      <w:pPr>
        <w:pStyle w:val="Para"/>
        <w:rPr>
          <w:lang w:eastAsia="en-US"/>
        </w:rPr>
      </w:pPr>
      <w:r>
        <w:t>Authors can insert tables by using the M</w:t>
      </w:r>
      <w:r w:rsidR="004C5A40">
        <w:t>.S.</w:t>
      </w:r>
      <w:r>
        <w:t xml:space="preserve"> Word option (INSERT -&gt;Table) and providing the required row and column size. Every table must have a caption (title) above it, which must have the </w:t>
      </w:r>
      <w:r>
        <w:rPr>
          <w:b/>
        </w:rPr>
        <w:t>“</w:t>
      </w:r>
      <w:proofErr w:type="spellStart"/>
      <w:r>
        <w:rPr>
          <w:b/>
        </w:rPr>
        <w:t>TableCaption</w:t>
      </w:r>
      <w:proofErr w:type="spellEnd"/>
      <w:r>
        <w:t xml:space="preserve">” style applied. Please note that tables </w:t>
      </w:r>
      <w:r>
        <w:rPr>
          <w:b/>
        </w:rPr>
        <w:t>should not</w:t>
      </w:r>
      <w:r>
        <w:t xml:space="preserve"> be supplied as image files, but if they are images they must have the “Image” style applied. </w:t>
      </w:r>
      <w:r w:rsidRPr="00976834">
        <w:t>As an example,</w:t>
      </w:r>
      <w:r>
        <w:rPr>
          <w:lang w:eastAsia="en-US"/>
        </w:rPr>
        <w:t xml:space="preserve"> Table 1 </w:t>
      </w:r>
      <w:r w:rsidRPr="00976834">
        <w:rPr>
          <w:lang w:eastAsia="en-US"/>
        </w:rPr>
        <w:t>shows all the styles available in this template, to be applied to the respective element of your text</w:t>
      </w:r>
      <w:r>
        <w:rPr>
          <w:lang w:eastAsia="en-US"/>
        </w:rPr>
        <w:t>.</w:t>
      </w:r>
    </w:p>
    <w:p w14:paraId="3215B1CA" w14:textId="77777777" w:rsidR="005B434B" w:rsidRPr="0035027B" w:rsidRDefault="005B434B" w:rsidP="005B434B">
      <w:pPr>
        <w:pStyle w:val="TableCaption"/>
        <w:rPr>
          <w:lang w:eastAsia="en-US"/>
        </w:rPr>
      </w:pPr>
      <w:bookmarkStart w:id="0" w:name="_Ref31715975"/>
      <w:r w:rsidRPr="0035027B">
        <w:t>Table</w:t>
      </w:r>
      <w:bookmarkEnd w:id="0"/>
      <w:r>
        <w:t xml:space="preserve"> </w:t>
      </w:r>
      <w:r>
        <w:rPr>
          <w:noProof/>
        </w:rPr>
        <w:t>1</w:t>
      </w:r>
      <w:r w:rsidRPr="0035027B">
        <w:t>: Styles available in the Word template</w:t>
      </w: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520"/>
        <w:gridCol w:w="1307"/>
        <w:gridCol w:w="2653"/>
      </w:tblGrid>
      <w:tr w:rsidR="005B434B" w:rsidRPr="00772D8F" w14:paraId="1DA5A337" w14:textId="77777777" w:rsidTr="003A253B">
        <w:trPr>
          <w:tblHeader/>
        </w:trPr>
        <w:tc>
          <w:tcPr>
            <w:tcW w:w="2160" w:type="dxa"/>
            <w:tcBorders>
              <w:top w:val="single" w:sz="4" w:space="0" w:color="auto"/>
              <w:bottom w:val="single" w:sz="4" w:space="0" w:color="auto"/>
            </w:tcBorders>
          </w:tcPr>
          <w:p w14:paraId="05525513" w14:textId="77777777" w:rsidR="005B434B" w:rsidRPr="00772D8F" w:rsidRDefault="005B434B" w:rsidP="00B63010">
            <w:pPr>
              <w:pStyle w:val="TableCell"/>
            </w:pPr>
            <w:r w:rsidRPr="00772D8F">
              <w:t>Style Tag</w:t>
            </w:r>
          </w:p>
        </w:tc>
        <w:tc>
          <w:tcPr>
            <w:tcW w:w="2520" w:type="dxa"/>
            <w:tcBorders>
              <w:top w:val="single" w:sz="4" w:space="0" w:color="auto"/>
              <w:bottom w:val="single" w:sz="4" w:space="0" w:color="auto"/>
            </w:tcBorders>
          </w:tcPr>
          <w:p w14:paraId="42966057" w14:textId="77777777" w:rsidR="005B434B" w:rsidRPr="00772D8F" w:rsidRDefault="005B434B" w:rsidP="00B63010">
            <w:pPr>
              <w:pStyle w:val="TableCell"/>
              <w:ind w:firstLine="0"/>
            </w:pPr>
            <w:r w:rsidRPr="00772D8F">
              <w:t>Definition</w:t>
            </w:r>
          </w:p>
        </w:tc>
        <w:tc>
          <w:tcPr>
            <w:tcW w:w="1307" w:type="dxa"/>
            <w:tcBorders>
              <w:top w:val="single" w:sz="4" w:space="0" w:color="auto"/>
              <w:bottom w:val="single" w:sz="4" w:space="0" w:color="auto"/>
            </w:tcBorders>
          </w:tcPr>
          <w:p w14:paraId="1DFACA6A" w14:textId="77777777" w:rsidR="005B434B" w:rsidRPr="00772D8F" w:rsidRDefault="005B434B" w:rsidP="00B63010">
            <w:pPr>
              <w:pStyle w:val="TableCell"/>
              <w:ind w:firstLine="0"/>
            </w:pPr>
            <w:r w:rsidRPr="00772D8F">
              <w:t>Style Tag</w:t>
            </w:r>
          </w:p>
        </w:tc>
        <w:tc>
          <w:tcPr>
            <w:tcW w:w="2653" w:type="dxa"/>
            <w:tcBorders>
              <w:top w:val="single" w:sz="4" w:space="0" w:color="auto"/>
              <w:bottom w:val="single" w:sz="4" w:space="0" w:color="auto"/>
            </w:tcBorders>
          </w:tcPr>
          <w:p w14:paraId="3934120F" w14:textId="77777777" w:rsidR="005B434B" w:rsidRPr="00772D8F" w:rsidRDefault="005B434B" w:rsidP="00B63010">
            <w:pPr>
              <w:pStyle w:val="TableCell"/>
              <w:ind w:firstLine="0"/>
            </w:pPr>
            <w:r w:rsidRPr="00772D8F">
              <w:t>Definition</w:t>
            </w:r>
          </w:p>
        </w:tc>
      </w:tr>
      <w:tr w:rsidR="005B434B" w:rsidRPr="00772D8F" w14:paraId="7184359A" w14:textId="77777777" w:rsidTr="003A253B">
        <w:tc>
          <w:tcPr>
            <w:tcW w:w="2160" w:type="dxa"/>
            <w:tcBorders>
              <w:top w:val="single" w:sz="4" w:space="0" w:color="auto"/>
            </w:tcBorders>
          </w:tcPr>
          <w:p w14:paraId="76733FAE" w14:textId="77777777" w:rsidR="005B434B" w:rsidRPr="00772D8F" w:rsidRDefault="005B434B" w:rsidP="00B63010">
            <w:pPr>
              <w:pStyle w:val="TableCell"/>
            </w:pPr>
            <w:proofErr w:type="spellStart"/>
            <w:r w:rsidRPr="00772D8F">
              <w:t>Title_document</w:t>
            </w:r>
            <w:proofErr w:type="spellEnd"/>
          </w:p>
        </w:tc>
        <w:tc>
          <w:tcPr>
            <w:tcW w:w="2520" w:type="dxa"/>
            <w:tcBorders>
              <w:top w:val="single" w:sz="4" w:space="0" w:color="auto"/>
            </w:tcBorders>
          </w:tcPr>
          <w:p w14:paraId="3E5EFA16" w14:textId="77777777" w:rsidR="005B434B" w:rsidRPr="00772D8F" w:rsidRDefault="005B434B" w:rsidP="00B63010">
            <w:pPr>
              <w:pStyle w:val="TableCell"/>
              <w:ind w:firstLine="0"/>
            </w:pPr>
            <w:r w:rsidRPr="00772D8F">
              <w:t>main title of article</w:t>
            </w:r>
          </w:p>
        </w:tc>
        <w:tc>
          <w:tcPr>
            <w:tcW w:w="1307" w:type="dxa"/>
            <w:tcBorders>
              <w:top w:val="single" w:sz="4" w:space="0" w:color="auto"/>
            </w:tcBorders>
          </w:tcPr>
          <w:p w14:paraId="5CACEBD7" w14:textId="77777777" w:rsidR="005B434B" w:rsidRPr="00772D8F" w:rsidRDefault="005B434B" w:rsidP="00B63010">
            <w:pPr>
              <w:pStyle w:val="TableCell"/>
              <w:ind w:firstLine="0"/>
            </w:pPr>
            <w:proofErr w:type="spellStart"/>
            <w:r>
              <w:t>ListParagraph</w:t>
            </w:r>
            <w:proofErr w:type="spellEnd"/>
          </w:p>
        </w:tc>
        <w:tc>
          <w:tcPr>
            <w:tcW w:w="2653" w:type="dxa"/>
            <w:tcBorders>
              <w:top w:val="single" w:sz="4" w:space="0" w:color="auto"/>
            </w:tcBorders>
          </w:tcPr>
          <w:p w14:paraId="70E08CBD" w14:textId="77777777" w:rsidR="005B434B" w:rsidRPr="00772D8F" w:rsidRDefault="005B434B" w:rsidP="00B63010">
            <w:pPr>
              <w:pStyle w:val="TableCell"/>
              <w:ind w:firstLine="0"/>
            </w:pPr>
            <w:r>
              <w:t>list items</w:t>
            </w:r>
          </w:p>
        </w:tc>
      </w:tr>
      <w:tr w:rsidR="005B434B" w:rsidRPr="00772D8F" w14:paraId="6A82BAA4" w14:textId="77777777" w:rsidTr="003A253B">
        <w:tc>
          <w:tcPr>
            <w:tcW w:w="2160" w:type="dxa"/>
          </w:tcPr>
          <w:p w14:paraId="78095A64" w14:textId="77777777" w:rsidR="005B434B" w:rsidRPr="00772D8F" w:rsidRDefault="005B434B" w:rsidP="00B63010">
            <w:pPr>
              <w:pStyle w:val="TableCell"/>
            </w:pPr>
            <w:r w:rsidRPr="00B64A8C">
              <w:t>Subtitle</w:t>
            </w:r>
          </w:p>
        </w:tc>
        <w:tc>
          <w:tcPr>
            <w:tcW w:w="2520" w:type="dxa"/>
          </w:tcPr>
          <w:p w14:paraId="19DD9B80" w14:textId="77777777" w:rsidR="005B434B" w:rsidRPr="00772D8F" w:rsidRDefault="005B434B" w:rsidP="00B63010">
            <w:pPr>
              <w:pStyle w:val="TableCell"/>
              <w:ind w:firstLine="0"/>
            </w:pPr>
            <w:r w:rsidRPr="00772D8F">
              <w:t>subtitle of article</w:t>
            </w:r>
          </w:p>
        </w:tc>
        <w:tc>
          <w:tcPr>
            <w:tcW w:w="1307" w:type="dxa"/>
          </w:tcPr>
          <w:p w14:paraId="65A34A00" w14:textId="77777777" w:rsidR="005B434B" w:rsidRPr="00772D8F" w:rsidRDefault="005B434B" w:rsidP="00B63010">
            <w:pPr>
              <w:pStyle w:val="TableCell"/>
              <w:ind w:firstLine="0"/>
            </w:pPr>
            <w:r>
              <w:t>Statements</w:t>
            </w:r>
          </w:p>
        </w:tc>
        <w:tc>
          <w:tcPr>
            <w:tcW w:w="2653" w:type="dxa"/>
          </w:tcPr>
          <w:p w14:paraId="445ACD4C" w14:textId="77777777" w:rsidR="005B434B" w:rsidRPr="00772D8F" w:rsidRDefault="005B434B" w:rsidP="00B63010">
            <w:pPr>
              <w:pStyle w:val="TableCell"/>
              <w:ind w:firstLine="0"/>
            </w:pPr>
            <w:r>
              <w:t>math statements</w:t>
            </w:r>
          </w:p>
        </w:tc>
      </w:tr>
      <w:tr w:rsidR="005B434B" w:rsidRPr="00772D8F" w14:paraId="01E3F43C" w14:textId="77777777" w:rsidTr="003A253B">
        <w:tc>
          <w:tcPr>
            <w:tcW w:w="2160" w:type="dxa"/>
          </w:tcPr>
          <w:p w14:paraId="343F2435" w14:textId="77777777" w:rsidR="005B434B" w:rsidRPr="00772D8F" w:rsidRDefault="005B434B" w:rsidP="00B63010">
            <w:pPr>
              <w:pStyle w:val="TableCell"/>
            </w:pPr>
            <w:r w:rsidRPr="00772D8F">
              <w:t>Authors</w:t>
            </w:r>
          </w:p>
        </w:tc>
        <w:tc>
          <w:tcPr>
            <w:tcW w:w="2520" w:type="dxa"/>
          </w:tcPr>
          <w:p w14:paraId="755CDE0A" w14:textId="77777777" w:rsidR="005B434B" w:rsidRPr="00772D8F" w:rsidRDefault="005B434B" w:rsidP="00B63010">
            <w:pPr>
              <w:pStyle w:val="TableCell"/>
              <w:ind w:firstLine="0"/>
            </w:pPr>
            <w:r>
              <w:t>author name</w:t>
            </w:r>
          </w:p>
        </w:tc>
        <w:tc>
          <w:tcPr>
            <w:tcW w:w="1307" w:type="dxa"/>
          </w:tcPr>
          <w:p w14:paraId="06BF2F34" w14:textId="77777777" w:rsidR="005B434B" w:rsidRPr="00772D8F" w:rsidRDefault="005B434B" w:rsidP="00B63010">
            <w:pPr>
              <w:pStyle w:val="TableCell"/>
              <w:ind w:firstLine="0"/>
            </w:pPr>
            <w:r>
              <w:t>Extract</w:t>
            </w:r>
          </w:p>
        </w:tc>
        <w:tc>
          <w:tcPr>
            <w:tcW w:w="2653" w:type="dxa"/>
          </w:tcPr>
          <w:p w14:paraId="6F82A43F" w14:textId="77777777" w:rsidR="005B434B" w:rsidRPr="00772D8F" w:rsidRDefault="005B434B" w:rsidP="00B63010">
            <w:pPr>
              <w:pStyle w:val="TableCell"/>
              <w:ind w:firstLine="0"/>
            </w:pPr>
            <w:r>
              <w:t>block quotations</w:t>
            </w:r>
          </w:p>
        </w:tc>
      </w:tr>
      <w:tr w:rsidR="005B434B" w:rsidRPr="00772D8F" w14:paraId="07A56C86" w14:textId="77777777" w:rsidTr="003A253B">
        <w:tc>
          <w:tcPr>
            <w:tcW w:w="2160" w:type="dxa"/>
          </w:tcPr>
          <w:p w14:paraId="211D5247" w14:textId="77777777" w:rsidR="005B434B" w:rsidRPr="00772D8F" w:rsidRDefault="005B434B" w:rsidP="00B63010">
            <w:pPr>
              <w:pStyle w:val="TableCell"/>
            </w:pPr>
            <w:r w:rsidRPr="00772D8F">
              <w:t>Affiliation</w:t>
            </w:r>
          </w:p>
        </w:tc>
        <w:tc>
          <w:tcPr>
            <w:tcW w:w="2520" w:type="dxa"/>
          </w:tcPr>
          <w:p w14:paraId="7CEA3546" w14:textId="77777777" w:rsidR="005B434B" w:rsidRPr="00772D8F" w:rsidRDefault="005B434B" w:rsidP="00B63010">
            <w:pPr>
              <w:pStyle w:val="TableCell"/>
              <w:ind w:firstLine="0"/>
            </w:pPr>
            <w:r>
              <w:t>author affiliation information</w:t>
            </w:r>
          </w:p>
        </w:tc>
        <w:tc>
          <w:tcPr>
            <w:tcW w:w="1307" w:type="dxa"/>
          </w:tcPr>
          <w:p w14:paraId="400ABA36" w14:textId="77777777" w:rsidR="005B434B" w:rsidRPr="00772D8F" w:rsidRDefault="005B434B" w:rsidP="00B63010">
            <w:pPr>
              <w:pStyle w:val="TableCell"/>
              <w:ind w:firstLine="0"/>
            </w:pPr>
            <w:r>
              <w:t>Algorithm Caption</w:t>
            </w:r>
          </w:p>
        </w:tc>
        <w:tc>
          <w:tcPr>
            <w:tcW w:w="2653" w:type="dxa"/>
          </w:tcPr>
          <w:p w14:paraId="76968627" w14:textId="77777777" w:rsidR="005B434B" w:rsidRPr="00772D8F" w:rsidRDefault="005B434B" w:rsidP="00B63010">
            <w:pPr>
              <w:pStyle w:val="TableCell"/>
              <w:ind w:firstLine="0"/>
            </w:pPr>
            <w:r>
              <w:t>caption for algorithm</w:t>
            </w:r>
          </w:p>
        </w:tc>
      </w:tr>
      <w:tr w:rsidR="005B434B" w:rsidRPr="00772D8F" w14:paraId="4BD776E7" w14:textId="77777777" w:rsidTr="003A253B">
        <w:tc>
          <w:tcPr>
            <w:tcW w:w="2160" w:type="dxa"/>
          </w:tcPr>
          <w:p w14:paraId="704108F3" w14:textId="77777777" w:rsidR="005B434B" w:rsidRPr="00772D8F" w:rsidRDefault="005B434B" w:rsidP="00B63010">
            <w:pPr>
              <w:pStyle w:val="TableCell"/>
            </w:pPr>
            <w:proofErr w:type="spellStart"/>
            <w:r w:rsidRPr="00772D8F">
              <w:t>AuthNotes</w:t>
            </w:r>
            <w:proofErr w:type="spellEnd"/>
          </w:p>
        </w:tc>
        <w:tc>
          <w:tcPr>
            <w:tcW w:w="2520" w:type="dxa"/>
          </w:tcPr>
          <w:p w14:paraId="0A013BEE" w14:textId="77777777" w:rsidR="005B434B" w:rsidRPr="00772D8F" w:rsidRDefault="005B434B" w:rsidP="00B63010">
            <w:pPr>
              <w:pStyle w:val="TableCell"/>
              <w:ind w:firstLine="0"/>
            </w:pPr>
            <w:r>
              <w:t>footnote to author(s)</w:t>
            </w:r>
          </w:p>
        </w:tc>
        <w:tc>
          <w:tcPr>
            <w:tcW w:w="1307" w:type="dxa"/>
          </w:tcPr>
          <w:p w14:paraId="6C64D16E" w14:textId="77777777" w:rsidR="005B434B" w:rsidRPr="00772D8F" w:rsidRDefault="005B434B" w:rsidP="00B63010">
            <w:pPr>
              <w:pStyle w:val="TableCell"/>
              <w:ind w:firstLine="0"/>
            </w:pPr>
            <w:proofErr w:type="spellStart"/>
            <w:r>
              <w:t>AckHead</w:t>
            </w:r>
            <w:proofErr w:type="spellEnd"/>
          </w:p>
        </w:tc>
        <w:tc>
          <w:tcPr>
            <w:tcW w:w="2653" w:type="dxa"/>
          </w:tcPr>
          <w:p w14:paraId="72C35D19" w14:textId="77777777" w:rsidR="005B434B" w:rsidRPr="00772D8F" w:rsidRDefault="005B434B" w:rsidP="00B63010">
            <w:pPr>
              <w:pStyle w:val="TableCell"/>
              <w:ind w:firstLine="0"/>
            </w:pPr>
            <w:r>
              <w:t>heading for acknowledgements</w:t>
            </w:r>
          </w:p>
        </w:tc>
      </w:tr>
      <w:tr w:rsidR="005B434B" w:rsidRPr="00772D8F" w14:paraId="708CF1A9" w14:textId="77777777" w:rsidTr="003A253B">
        <w:tc>
          <w:tcPr>
            <w:tcW w:w="2160" w:type="dxa"/>
          </w:tcPr>
          <w:p w14:paraId="23F94846" w14:textId="77777777" w:rsidR="005B434B" w:rsidRPr="00772D8F" w:rsidRDefault="005B434B" w:rsidP="00B63010">
            <w:pPr>
              <w:pStyle w:val="TableCell"/>
            </w:pPr>
            <w:r w:rsidRPr="00772D8F">
              <w:t>Abstract</w:t>
            </w:r>
          </w:p>
        </w:tc>
        <w:tc>
          <w:tcPr>
            <w:tcW w:w="2520" w:type="dxa"/>
          </w:tcPr>
          <w:p w14:paraId="2D565C6E" w14:textId="77777777" w:rsidR="005B434B" w:rsidRPr="00772D8F" w:rsidRDefault="005B434B" w:rsidP="00B63010">
            <w:pPr>
              <w:pStyle w:val="TableCell"/>
              <w:ind w:firstLine="0"/>
            </w:pPr>
            <w:r>
              <w:t>abstract text</w:t>
            </w:r>
          </w:p>
        </w:tc>
        <w:tc>
          <w:tcPr>
            <w:tcW w:w="1307" w:type="dxa"/>
          </w:tcPr>
          <w:p w14:paraId="6524A7DF" w14:textId="77777777" w:rsidR="005B434B" w:rsidRPr="00772D8F" w:rsidRDefault="005B434B" w:rsidP="00B63010">
            <w:pPr>
              <w:pStyle w:val="TableCell"/>
              <w:ind w:firstLine="0"/>
            </w:pPr>
            <w:proofErr w:type="spellStart"/>
            <w:r>
              <w:t>AckPara</w:t>
            </w:r>
            <w:proofErr w:type="spellEnd"/>
          </w:p>
        </w:tc>
        <w:tc>
          <w:tcPr>
            <w:tcW w:w="2653" w:type="dxa"/>
          </w:tcPr>
          <w:p w14:paraId="4A4913E4" w14:textId="77777777" w:rsidR="005B434B" w:rsidRPr="00772D8F" w:rsidRDefault="005B434B" w:rsidP="00B63010">
            <w:pPr>
              <w:pStyle w:val="TableCell"/>
              <w:ind w:firstLine="0"/>
            </w:pPr>
            <w:r>
              <w:t>acknowledgements text</w:t>
            </w:r>
          </w:p>
        </w:tc>
      </w:tr>
      <w:tr w:rsidR="005B434B" w:rsidRPr="00772D8F" w14:paraId="4CAB3F4F" w14:textId="77777777" w:rsidTr="003A253B">
        <w:tc>
          <w:tcPr>
            <w:tcW w:w="2160" w:type="dxa"/>
          </w:tcPr>
          <w:p w14:paraId="6A1FC672" w14:textId="77777777" w:rsidR="005B434B" w:rsidRPr="00772D8F" w:rsidRDefault="005B434B" w:rsidP="00B63010">
            <w:pPr>
              <w:pStyle w:val="TableCell"/>
            </w:pPr>
            <w:proofErr w:type="spellStart"/>
            <w:r w:rsidRPr="00772D8F">
              <w:t>CCSHead</w:t>
            </w:r>
            <w:proofErr w:type="spellEnd"/>
          </w:p>
        </w:tc>
        <w:tc>
          <w:tcPr>
            <w:tcW w:w="2520" w:type="dxa"/>
          </w:tcPr>
          <w:p w14:paraId="600CEC89" w14:textId="77777777" w:rsidR="005B434B" w:rsidRPr="00772D8F" w:rsidRDefault="005B434B" w:rsidP="00B63010">
            <w:pPr>
              <w:pStyle w:val="TableCell"/>
              <w:ind w:firstLine="0"/>
            </w:pPr>
            <w:r>
              <w:t>heading for CSS Concepts</w:t>
            </w:r>
          </w:p>
        </w:tc>
        <w:tc>
          <w:tcPr>
            <w:tcW w:w="1307" w:type="dxa"/>
          </w:tcPr>
          <w:p w14:paraId="6ADB3DE6" w14:textId="77777777" w:rsidR="005B434B" w:rsidRPr="00772D8F" w:rsidRDefault="005B434B" w:rsidP="00B63010">
            <w:pPr>
              <w:pStyle w:val="TableCell"/>
              <w:ind w:firstLine="0"/>
            </w:pPr>
            <w:proofErr w:type="spellStart"/>
            <w:r w:rsidRPr="004E0254">
              <w:t>GrantSponsor</w:t>
            </w:r>
            <w:proofErr w:type="spellEnd"/>
          </w:p>
        </w:tc>
        <w:tc>
          <w:tcPr>
            <w:tcW w:w="2653" w:type="dxa"/>
          </w:tcPr>
          <w:p w14:paraId="77E2A39A" w14:textId="77777777" w:rsidR="005B434B" w:rsidRPr="00772D8F" w:rsidRDefault="005B434B" w:rsidP="00B63010">
            <w:pPr>
              <w:pStyle w:val="TableCell"/>
              <w:ind w:firstLine="0"/>
            </w:pPr>
            <w:r w:rsidRPr="00772D8F">
              <w:t>sponsor of grant</w:t>
            </w:r>
          </w:p>
        </w:tc>
      </w:tr>
      <w:tr w:rsidR="005B434B" w:rsidRPr="00772D8F" w14:paraId="3477FB56" w14:textId="77777777" w:rsidTr="003A253B">
        <w:tc>
          <w:tcPr>
            <w:tcW w:w="2160" w:type="dxa"/>
          </w:tcPr>
          <w:p w14:paraId="60A896FC" w14:textId="77777777" w:rsidR="005B434B" w:rsidRPr="00772D8F" w:rsidRDefault="005B434B" w:rsidP="00B63010">
            <w:pPr>
              <w:pStyle w:val="TableCell"/>
            </w:pPr>
            <w:proofErr w:type="spellStart"/>
            <w:r w:rsidRPr="00772D8F">
              <w:t>CCSDescription</w:t>
            </w:r>
            <w:proofErr w:type="spellEnd"/>
          </w:p>
        </w:tc>
        <w:tc>
          <w:tcPr>
            <w:tcW w:w="2520" w:type="dxa"/>
          </w:tcPr>
          <w:p w14:paraId="3EB520DB" w14:textId="77777777" w:rsidR="005B434B" w:rsidRPr="00772D8F" w:rsidRDefault="005B434B" w:rsidP="00B63010">
            <w:pPr>
              <w:pStyle w:val="TableCell"/>
              <w:ind w:firstLine="0"/>
            </w:pPr>
            <w:r>
              <w:t>CSS terms</w:t>
            </w:r>
          </w:p>
        </w:tc>
        <w:tc>
          <w:tcPr>
            <w:tcW w:w="1307" w:type="dxa"/>
          </w:tcPr>
          <w:p w14:paraId="45BA4D32" w14:textId="77777777" w:rsidR="005B434B" w:rsidRPr="00772D8F" w:rsidRDefault="005B434B" w:rsidP="00B63010">
            <w:pPr>
              <w:pStyle w:val="TableCell"/>
              <w:ind w:firstLine="0"/>
            </w:pPr>
            <w:proofErr w:type="spellStart"/>
            <w:r>
              <w:t>GrantNumber</w:t>
            </w:r>
            <w:proofErr w:type="spellEnd"/>
          </w:p>
        </w:tc>
        <w:tc>
          <w:tcPr>
            <w:tcW w:w="2653" w:type="dxa"/>
          </w:tcPr>
          <w:p w14:paraId="173056A0" w14:textId="77777777" w:rsidR="005B434B" w:rsidRPr="00772D8F" w:rsidRDefault="005B434B" w:rsidP="00B63010">
            <w:pPr>
              <w:pStyle w:val="TableCell"/>
              <w:ind w:firstLine="0"/>
            </w:pPr>
            <w:r>
              <w:t>number for the grant</w:t>
            </w:r>
          </w:p>
        </w:tc>
      </w:tr>
      <w:tr w:rsidR="005B434B" w:rsidRPr="00772D8F" w14:paraId="103B76D2" w14:textId="77777777" w:rsidTr="003A253B">
        <w:tc>
          <w:tcPr>
            <w:tcW w:w="2160" w:type="dxa"/>
          </w:tcPr>
          <w:p w14:paraId="79F1E975" w14:textId="77777777" w:rsidR="005B434B" w:rsidRPr="00772D8F" w:rsidRDefault="005B434B" w:rsidP="00B63010">
            <w:pPr>
              <w:pStyle w:val="TableCell"/>
            </w:pPr>
            <w:proofErr w:type="spellStart"/>
            <w:r w:rsidRPr="00772D8F">
              <w:t>KeyWordHead</w:t>
            </w:r>
            <w:proofErr w:type="spellEnd"/>
          </w:p>
        </w:tc>
        <w:tc>
          <w:tcPr>
            <w:tcW w:w="2520" w:type="dxa"/>
          </w:tcPr>
          <w:p w14:paraId="509617D4" w14:textId="77777777" w:rsidR="005B434B" w:rsidRPr="00772D8F" w:rsidRDefault="005B434B" w:rsidP="00B63010">
            <w:pPr>
              <w:pStyle w:val="TableCell"/>
              <w:ind w:firstLine="0"/>
            </w:pPr>
            <w:r>
              <w:t>heading for keywords</w:t>
            </w:r>
          </w:p>
        </w:tc>
        <w:tc>
          <w:tcPr>
            <w:tcW w:w="1307" w:type="dxa"/>
          </w:tcPr>
          <w:p w14:paraId="291CF044" w14:textId="77777777" w:rsidR="005B434B" w:rsidRPr="00772D8F" w:rsidRDefault="005B434B" w:rsidP="00B63010">
            <w:pPr>
              <w:pStyle w:val="TableCell"/>
              <w:ind w:firstLine="0"/>
            </w:pPr>
            <w:proofErr w:type="spellStart"/>
            <w:r>
              <w:t>ReferenceHead</w:t>
            </w:r>
            <w:proofErr w:type="spellEnd"/>
          </w:p>
        </w:tc>
        <w:tc>
          <w:tcPr>
            <w:tcW w:w="2653" w:type="dxa"/>
          </w:tcPr>
          <w:p w14:paraId="563A28C8" w14:textId="77777777" w:rsidR="005B434B" w:rsidRPr="00772D8F" w:rsidRDefault="005B434B" w:rsidP="00B63010">
            <w:pPr>
              <w:pStyle w:val="TableCell"/>
              <w:ind w:firstLine="0"/>
            </w:pPr>
            <w:r>
              <w:t>heading for references</w:t>
            </w:r>
          </w:p>
        </w:tc>
      </w:tr>
      <w:tr w:rsidR="005B434B" w:rsidRPr="00772D8F" w14:paraId="2314CB4A" w14:textId="77777777" w:rsidTr="003A253B">
        <w:tc>
          <w:tcPr>
            <w:tcW w:w="2160" w:type="dxa"/>
          </w:tcPr>
          <w:p w14:paraId="544A1AEC" w14:textId="77777777" w:rsidR="005B434B" w:rsidRPr="00772D8F" w:rsidRDefault="005B434B" w:rsidP="00B63010">
            <w:pPr>
              <w:pStyle w:val="TableCell"/>
            </w:pPr>
            <w:r w:rsidRPr="00772D8F">
              <w:t>Keywords</w:t>
            </w:r>
          </w:p>
        </w:tc>
        <w:tc>
          <w:tcPr>
            <w:tcW w:w="2520" w:type="dxa"/>
          </w:tcPr>
          <w:p w14:paraId="39F7B843" w14:textId="77777777" w:rsidR="005B434B" w:rsidRPr="00772D8F" w:rsidRDefault="005B434B" w:rsidP="00B63010">
            <w:pPr>
              <w:pStyle w:val="TableCell"/>
              <w:ind w:firstLine="0"/>
            </w:pPr>
            <w:r>
              <w:t>keywords text</w:t>
            </w:r>
          </w:p>
        </w:tc>
        <w:tc>
          <w:tcPr>
            <w:tcW w:w="1307" w:type="dxa"/>
          </w:tcPr>
          <w:p w14:paraId="6F64A4B9" w14:textId="77777777" w:rsidR="005B434B" w:rsidRPr="00772D8F" w:rsidRDefault="005B434B" w:rsidP="00B63010">
            <w:pPr>
              <w:pStyle w:val="TableCell"/>
              <w:ind w:firstLine="0"/>
            </w:pPr>
            <w:proofErr w:type="spellStart"/>
            <w:r>
              <w:t>Bib_entry</w:t>
            </w:r>
            <w:proofErr w:type="spellEnd"/>
          </w:p>
        </w:tc>
        <w:tc>
          <w:tcPr>
            <w:tcW w:w="2653" w:type="dxa"/>
          </w:tcPr>
          <w:p w14:paraId="03104ADE" w14:textId="77777777" w:rsidR="005B434B" w:rsidRPr="00772D8F" w:rsidRDefault="005B434B" w:rsidP="00B63010">
            <w:pPr>
              <w:pStyle w:val="TableCell"/>
              <w:ind w:firstLine="0"/>
            </w:pPr>
            <w:r>
              <w:t>references</w:t>
            </w:r>
          </w:p>
        </w:tc>
      </w:tr>
      <w:tr w:rsidR="005B434B" w:rsidRPr="00772D8F" w14:paraId="5B92A72F" w14:textId="77777777" w:rsidTr="003A253B">
        <w:tc>
          <w:tcPr>
            <w:tcW w:w="2160" w:type="dxa"/>
          </w:tcPr>
          <w:p w14:paraId="6FC7A8E7" w14:textId="77777777" w:rsidR="005B434B" w:rsidRPr="00772D8F" w:rsidRDefault="005B434B" w:rsidP="00B63010">
            <w:pPr>
              <w:pStyle w:val="TableCell"/>
            </w:pPr>
            <w:r w:rsidRPr="00772D8F">
              <w:t>ORCID</w:t>
            </w:r>
          </w:p>
        </w:tc>
        <w:tc>
          <w:tcPr>
            <w:tcW w:w="2520" w:type="dxa"/>
          </w:tcPr>
          <w:p w14:paraId="59A7A0A6" w14:textId="77777777" w:rsidR="005B434B" w:rsidRPr="00772D8F" w:rsidRDefault="005B434B" w:rsidP="00B63010">
            <w:pPr>
              <w:pStyle w:val="TableCell"/>
              <w:ind w:firstLine="0"/>
            </w:pPr>
            <w:r>
              <w:t>author's ORCHID #</w:t>
            </w:r>
          </w:p>
        </w:tc>
        <w:tc>
          <w:tcPr>
            <w:tcW w:w="1307" w:type="dxa"/>
          </w:tcPr>
          <w:p w14:paraId="0ECAEE87" w14:textId="77777777" w:rsidR="005B434B" w:rsidRPr="00772D8F" w:rsidRDefault="005B434B" w:rsidP="00B63010">
            <w:pPr>
              <w:pStyle w:val="TableCell"/>
              <w:ind w:firstLine="0"/>
            </w:pPr>
            <w:r>
              <w:t>AppendixH1</w:t>
            </w:r>
          </w:p>
        </w:tc>
        <w:tc>
          <w:tcPr>
            <w:tcW w:w="2653" w:type="dxa"/>
          </w:tcPr>
          <w:p w14:paraId="1A2D6BF0" w14:textId="77777777" w:rsidR="005B434B" w:rsidRPr="00772D8F" w:rsidRDefault="005B434B" w:rsidP="00B63010">
            <w:pPr>
              <w:pStyle w:val="TableCell"/>
              <w:ind w:firstLine="0"/>
            </w:pPr>
            <w:r>
              <w:t>appendix heading level 1</w:t>
            </w:r>
          </w:p>
        </w:tc>
      </w:tr>
      <w:tr w:rsidR="005B434B" w:rsidRPr="00772D8F" w14:paraId="6A0D3886" w14:textId="77777777" w:rsidTr="003A253B">
        <w:tc>
          <w:tcPr>
            <w:tcW w:w="2160" w:type="dxa"/>
          </w:tcPr>
          <w:p w14:paraId="24249D7A" w14:textId="77777777" w:rsidR="005B434B" w:rsidRPr="00772D8F" w:rsidRDefault="005B434B" w:rsidP="00B63010">
            <w:pPr>
              <w:pStyle w:val="TableCell"/>
            </w:pPr>
            <w:r w:rsidRPr="00772D8F">
              <w:t>Head1</w:t>
            </w:r>
          </w:p>
        </w:tc>
        <w:tc>
          <w:tcPr>
            <w:tcW w:w="2520" w:type="dxa"/>
          </w:tcPr>
          <w:p w14:paraId="2BBA1E46" w14:textId="77777777" w:rsidR="005B434B" w:rsidRPr="00772D8F" w:rsidRDefault="005B434B" w:rsidP="00B63010">
            <w:pPr>
              <w:pStyle w:val="TableCell"/>
              <w:ind w:firstLine="0"/>
            </w:pPr>
            <w:r>
              <w:t>heading level 1</w:t>
            </w:r>
          </w:p>
        </w:tc>
        <w:tc>
          <w:tcPr>
            <w:tcW w:w="1307" w:type="dxa"/>
          </w:tcPr>
          <w:p w14:paraId="1E282BD0" w14:textId="77777777" w:rsidR="005B434B" w:rsidRPr="00772D8F" w:rsidRDefault="005B434B" w:rsidP="00B63010">
            <w:pPr>
              <w:pStyle w:val="TableCell"/>
              <w:ind w:firstLine="0"/>
            </w:pPr>
            <w:r>
              <w:t>AppendixH2</w:t>
            </w:r>
          </w:p>
        </w:tc>
        <w:tc>
          <w:tcPr>
            <w:tcW w:w="2653" w:type="dxa"/>
          </w:tcPr>
          <w:p w14:paraId="06258FE0" w14:textId="77777777" w:rsidR="005B434B" w:rsidRPr="00772D8F" w:rsidRDefault="005B434B" w:rsidP="00B63010">
            <w:pPr>
              <w:pStyle w:val="TableCell"/>
              <w:ind w:firstLine="0"/>
            </w:pPr>
            <w:r>
              <w:t>appendix heading level 2</w:t>
            </w:r>
          </w:p>
        </w:tc>
      </w:tr>
      <w:tr w:rsidR="005B434B" w:rsidRPr="00772D8F" w14:paraId="1C611BFC" w14:textId="77777777" w:rsidTr="003A253B">
        <w:tc>
          <w:tcPr>
            <w:tcW w:w="2160" w:type="dxa"/>
          </w:tcPr>
          <w:p w14:paraId="183E56B5" w14:textId="77777777" w:rsidR="005B434B" w:rsidRPr="00772D8F" w:rsidRDefault="005B434B" w:rsidP="00B63010">
            <w:pPr>
              <w:pStyle w:val="TableCell"/>
            </w:pPr>
            <w:r w:rsidRPr="00772D8F">
              <w:t>Head2</w:t>
            </w:r>
          </w:p>
        </w:tc>
        <w:tc>
          <w:tcPr>
            <w:tcW w:w="2520" w:type="dxa"/>
          </w:tcPr>
          <w:p w14:paraId="2A91120E" w14:textId="77777777" w:rsidR="005B434B" w:rsidRPr="00772D8F" w:rsidRDefault="005B434B" w:rsidP="00B63010">
            <w:pPr>
              <w:pStyle w:val="TableCell"/>
              <w:ind w:firstLine="0"/>
            </w:pPr>
            <w:r>
              <w:t>heading level 2</w:t>
            </w:r>
          </w:p>
        </w:tc>
        <w:tc>
          <w:tcPr>
            <w:tcW w:w="1307" w:type="dxa"/>
          </w:tcPr>
          <w:p w14:paraId="1A6E74AF" w14:textId="77777777" w:rsidR="005B434B" w:rsidRPr="00772D8F" w:rsidRDefault="005B434B" w:rsidP="00B63010">
            <w:pPr>
              <w:pStyle w:val="TableCell"/>
              <w:ind w:firstLine="0"/>
            </w:pPr>
            <w:r>
              <w:t>AppendixH3</w:t>
            </w:r>
          </w:p>
        </w:tc>
        <w:tc>
          <w:tcPr>
            <w:tcW w:w="2653" w:type="dxa"/>
          </w:tcPr>
          <w:p w14:paraId="1A7F2FFF" w14:textId="77777777" w:rsidR="005B434B" w:rsidRPr="00772D8F" w:rsidRDefault="005B434B" w:rsidP="00B63010">
            <w:pPr>
              <w:pStyle w:val="TableCell"/>
              <w:ind w:firstLine="0"/>
            </w:pPr>
            <w:r>
              <w:t>appendix heading level 3</w:t>
            </w:r>
          </w:p>
        </w:tc>
      </w:tr>
      <w:tr w:rsidR="005B434B" w:rsidRPr="00772D8F" w14:paraId="48514261" w14:textId="77777777" w:rsidTr="003A253B">
        <w:tc>
          <w:tcPr>
            <w:tcW w:w="2160" w:type="dxa"/>
          </w:tcPr>
          <w:p w14:paraId="547B5DEC" w14:textId="77777777" w:rsidR="005B434B" w:rsidRPr="00772D8F" w:rsidRDefault="005B434B" w:rsidP="00B63010">
            <w:pPr>
              <w:pStyle w:val="TableCell"/>
            </w:pPr>
            <w:r w:rsidRPr="00772D8F">
              <w:t>Head3</w:t>
            </w:r>
          </w:p>
        </w:tc>
        <w:tc>
          <w:tcPr>
            <w:tcW w:w="2520" w:type="dxa"/>
          </w:tcPr>
          <w:p w14:paraId="1BCF1C99" w14:textId="77777777" w:rsidR="005B434B" w:rsidRPr="00772D8F" w:rsidRDefault="005B434B" w:rsidP="00B63010">
            <w:pPr>
              <w:pStyle w:val="TableCell"/>
              <w:ind w:firstLine="0"/>
            </w:pPr>
            <w:r>
              <w:t>heading level 3</w:t>
            </w:r>
          </w:p>
        </w:tc>
        <w:tc>
          <w:tcPr>
            <w:tcW w:w="1307" w:type="dxa"/>
          </w:tcPr>
          <w:p w14:paraId="7388E8B4" w14:textId="77777777" w:rsidR="005B434B" w:rsidRPr="00772D8F" w:rsidRDefault="005B434B" w:rsidP="00B63010">
            <w:pPr>
              <w:pStyle w:val="TableCell"/>
              <w:ind w:firstLine="0"/>
            </w:pPr>
            <w:proofErr w:type="spellStart"/>
            <w:r>
              <w:t>TableCaption</w:t>
            </w:r>
            <w:proofErr w:type="spellEnd"/>
          </w:p>
        </w:tc>
        <w:tc>
          <w:tcPr>
            <w:tcW w:w="2653" w:type="dxa"/>
          </w:tcPr>
          <w:p w14:paraId="66543A66" w14:textId="77777777" w:rsidR="005B434B" w:rsidRPr="00772D8F" w:rsidRDefault="005B434B" w:rsidP="00B63010">
            <w:pPr>
              <w:pStyle w:val="TableCell"/>
              <w:ind w:firstLine="0"/>
            </w:pPr>
            <w:r>
              <w:t>title of table</w:t>
            </w:r>
          </w:p>
        </w:tc>
      </w:tr>
      <w:tr w:rsidR="005B434B" w:rsidRPr="00772D8F" w14:paraId="45129CB8" w14:textId="77777777" w:rsidTr="003A253B">
        <w:tc>
          <w:tcPr>
            <w:tcW w:w="2160" w:type="dxa"/>
          </w:tcPr>
          <w:p w14:paraId="706C6F95" w14:textId="77777777" w:rsidR="005B434B" w:rsidRPr="00772D8F" w:rsidRDefault="005B434B" w:rsidP="00B63010">
            <w:pPr>
              <w:pStyle w:val="TableCell"/>
            </w:pPr>
            <w:proofErr w:type="spellStart"/>
            <w:r>
              <w:t>PostHeadPara</w:t>
            </w:r>
            <w:proofErr w:type="spellEnd"/>
          </w:p>
        </w:tc>
        <w:tc>
          <w:tcPr>
            <w:tcW w:w="2520" w:type="dxa"/>
          </w:tcPr>
          <w:p w14:paraId="0B0199FF" w14:textId="77777777" w:rsidR="005B434B" w:rsidRPr="00772D8F" w:rsidRDefault="005B434B" w:rsidP="00B63010">
            <w:pPr>
              <w:pStyle w:val="TableCell"/>
              <w:ind w:firstLine="0"/>
            </w:pPr>
            <w:r>
              <w:t>first paragraph after a heading</w:t>
            </w:r>
          </w:p>
        </w:tc>
        <w:tc>
          <w:tcPr>
            <w:tcW w:w="1307" w:type="dxa"/>
          </w:tcPr>
          <w:p w14:paraId="577D90A5" w14:textId="77777777" w:rsidR="005B434B" w:rsidRDefault="005B434B" w:rsidP="00B63010">
            <w:pPr>
              <w:pStyle w:val="TableCell"/>
              <w:ind w:firstLine="0"/>
            </w:pPr>
            <w:proofErr w:type="spellStart"/>
            <w:r>
              <w:t>TableHead</w:t>
            </w:r>
            <w:proofErr w:type="spellEnd"/>
          </w:p>
          <w:p w14:paraId="0722EEF3" w14:textId="77777777" w:rsidR="005B434B" w:rsidRPr="00772D8F" w:rsidRDefault="005B434B" w:rsidP="00B63010">
            <w:pPr>
              <w:pStyle w:val="TableCell"/>
              <w:ind w:firstLine="0"/>
            </w:pPr>
            <w:proofErr w:type="spellStart"/>
            <w:r>
              <w:t>TableFootnote</w:t>
            </w:r>
            <w:proofErr w:type="spellEnd"/>
          </w:p>
        </w:tc>
        <w:tc>
          <w:tcPr>
            <w:tcW w:w="2653" w:type="dxa"/>
          </w:tcPr>
          <w:p w14:paraId="62358E0F" w14:textId="77777777" w:rsidR="005B434B" w:rsidRDefault="005B434B" w:rsidP="00B63010">
            <w:pPr>
              <w:pStyle w:val="TableCell"/>
              <w:ind w:firstLine="0"/>
            </w:pPr>
            <w:r>
              <w:t>column head of table</w:t>
            </w:r>
          </w:p>
          <w:p w14:paraId="3B97AE9D" w14:textId="77777777" w:rsidR="005B434B" w:rsidRPr="00772D8F" w:rsidRDefault="005B434B" w:rsidP="00B63010">
            <w:pPr>
              <w:pStyle w:val="TableCell"/>
              <w:ind w:firstLine="0"/>
            </w:pPr>
            <w:r>
              <w:t>footnote to table</w:t>
            </w:r>
          </w:p>
        </w:tc>
      </w:tr>
      <w:tr w:rsidR="005B434B" w:rsidRPr="00772D8F" w14:paraId="600CEEF9" w14:textId="77777777" w:rsidTr="003A253B">
        <w:tc>
          <w:tcPr>
            <w:tcW w:w="2160" w:type="dxa"/>
          </w:tcPr>
          <w:p w14:paraId="761316F5" w14:textId="77777777" w:rsidR="005B434B" w:rsidRPr="00772D8F" w:rsidRDefault="005B434B" w:rsidP="00B63010">
            <w:pPr>
              <w:pStyle w:val="TableCell"/>
            </w:pPr>
            <w:r w:rsidRPr="00772D8F">
              <w:lastRenderedPageBreak/>
              <w:t>Para</w:t>
            </w:r>
          </w:p>
        </w:tc>
        <w:tc>
          <w:tcPr>
            <w:tcW w:w="2520" w:type="dxa"/>
          </w:tcPr>
          <w:p w14:paraId="5564A638" w14:textId="77777777" w:rsidR="005B434B" w:rsidRPr="00772D8F" w:rsidRDefault="005B434B" w:rsidP="00B63010">
            <w:pPr>
              <w:pStyle w:val="TableCell"/>
              <w:ind w:firstLine="0"/>
            </w:pPr>
            <w:r>
              <w:t>Subsequent paragraphs of general text</w:t>
            </w:r>
          </w:p>
        </w:tc>
        <w:tc>
          <w:tcPr>
            <w:tcW w:w="1307" w:type="dxa"/>
          </w:tcPr>
          <w:p w14:paraId="11499DDE" w14:textId="77777777" w:rsidR="005B434B" w:rsidRPr="00772D8F" w:rsidRDefault="005B434B" w:rsidP="00B63010">
            <w:pPr>
              <w:pStyle w:val="TableCell"/>
              <w:ind w:firstLine="0"/>
            </w:pPr>
            <w:r>
              <w:t>Image</w:t>
            </w:r>
          </w:p>
        </w:tc>
        <w:tc>
          <w:tcPr>
            <w:tcW w:w="2653" w:type="dxa"/>
          </w:tcPr>
          <w:p w14:paraId="503A1A39" w14:textId="77777777" w:rsidR="005B434B" w:rsidRPr="00772D8F" w:rsidRDefault="005B434B" w:rsidP="00B63010">
            <w:pPr>
              <w:pStyle w:val="TableCell"/>
              <w:ind w:firstLine="0"/>
            </w:pPr>
            <w:r>
              <w:t>figures</w:t>
            </w:r>
          </w:p>
        </w:tc>
      </w:tr>
      <w:tr w:rsidR="005B434B" w:rsidRPr="00772D8F" w14:paraId="0B238ED8" w14:textId="77777777" w:rsidTr="003A253B">
        <w:tc>
          <w:tcPr>
            <w:tcW w:w="2160" w:type="dxa"/>
          </w:tcPr>
          <w:p w14:paraId="6B38A05E" w14:textId="77777777" w:rsidR="005B434B" w:rsidRDefault="005B434B" w:rsidP="00B63010">
            <w:pPr>
              <w:pStyle w:val="TableCell"/>
            </w:pPr>
            <w:proofErr w:type="spellStart"/>
            <w:r>
              <w:t>ParaContinue</w:t>
            </w:r>
            <w:proofErr w:type="spellEnd"/>
          </w:p>
          <w:p w14:paraId="766D3526" w14:textId="77777777" w:rsidR="005B434B" w:rsidRDefault="005B434B" w:rsidP="00B63010">
            <w:pPr>
              <w:pStyle w:val="TableCell"/>
            </w:pPr>
          </w:p>
          <w:p w14:paraId="569CEE83" w14:textId="77777777" w:rsidR="005B434B" w:rsidRPr="00772D8F" w:rsidRDefault="005B434B" w:rsidP="00B63010">
            <w:pPr>
              <w:pStyle w:val="TableCell"/>
            </w:pPr>
            <w:proofErr w:type="spellStart"/>
            <w:r w:rsidRPr="00772D8F">
              <w:t>DisplayFormula</w:t>
            </w:r>
            <w:proofErr w:type="spellEnd"/>
          </w:p>
        </w:tc>
        <w:tc>
          <w:tcPr>
            <w:tcW w:w="2520" w:type="dxa"/>
          </w:tcPr>
          <w:p w14:paraId="5D76ED3B" w14:textId="77777777" w:rsidR="005B434B" w:rsidRDefault="005B434B" w:rsidP="00B63010">
            <w:pPr>
              <w:pStyle w:val="TableCell"/>
              <w:ind w:firstLine="0"/>
            </w:pPr>
            <w:r>
              <w:t>flush left text after display items like math equations, lists etc.</w:t>
            </w:r>
          </w:p>
          <w:p w14:paraId="3677E1E0" w14:textId="77777777" w:rsidR="005B434B" w:rsidRPr="00772D8F" w:rsidRDefault="005B434B" w:rsidP="00B63010">
            <w:pPr>
              <w:pStyle w:val="TableCell"/>
              <w:ind w:firstLine="0"/>
            </w:pPr>
            <w:r>
              <w:t>numbered math equation</w:t>
            </w:r>
          </w:p>
        </w:tc>
        <w:tc>
          <w:tcPr>
            <w:tcW w:w="1307" w:type="dxa"/>
          </w:tcPr>
          <w:p w14:paraId="3021285D" w14:textId="77777777" w:rsidR="005B434B" w:rsidRPr="00772D8F" w:rsidRDefault="005B434B" w:rsidP="00B63010">
            <w:pPr>
              <w:pStyle w:val="TableCell"/>
              <w:ind w:firstLine="0"/>
            </w:pPr>
            <w:r>
              <w:t>DOI</w:t>
            </w:r>
          </w:p>
        </w:tc>
        <w:tc>
          <w:tcPr>
            <w:tcW w:w="2653" w:type="dxa"/>
          </w:tcPr>
          <w:p w14:paraId="03165766" w14:textId="77777777" w:rsidR="005B434B" w:rsidRPr="00772D8F" w:rsidRDefault="005B434B" w:rsidP="00B63010">
            <w:pPr>
              <w:pStyle w:val="TableCell"/>
              <w:ind w:firstLine="0"/>
            </w:pPr>
            <w:r>
              <w:t>Digital object identifier</w:t>
            </w:r>
          </w:p>
        </w:tc>
      </w:tr>
      <w:tr w:rsidR="005B434B" w:rsidRPr="00772D8F" w14:paraId="5FFDDD0F" w14:textId="77777777" w:rsidTr="003A253B">
        <w:tc>
          <w:tcPr>
            <w:tcW w:w="2160" w:type="dxa"/>
          </w:tcPr>
          <w:p w14:paraId="6E2B9D14" w14:textId="77777777" w:rsidR="005B434B" w:rsidRPr="00772D8F" w:rsidRDefault="005B434B" w:rsidP="00B63010">
            <w:pPr>
              <w:pStyle w:val="TableCell"/>
              <w:rPr>
                <w:highlight w:val="yellow"/>
              </w:rPr>
            </w:pPr>
            <w:proofErr w:type="spellStart"/>
            <w:r w:rsidRPr="00772D8F">
              <w:t>DisplayFormulaUnnum</w:t>
            </w:r>
            <w:proofErr w:type="spellEnd"/>
          </w:p>
        </w:tc>
        <w:tc>
          <w:tcPr>
            <w:tcW w:w="2520" w:type="dxa"/>
          </w:tcPr>
          <w:p w14:paraId="1A360A56" w14:textId="77777777" w:rsidR="005B434B" w:rsidRPr="00772D8F" w:rsidRDefault="005B434B" w:rsidP="00B63010">
            <w:pPr>
              <w:pStyle w:val="TableCell"/>
              <w:ind w:firstLine="0"/>
            </w:pPr>
            <w:r>
              <w:t>unnumbered equations</w:t>
            </w:r>
          </w:p>
        </w:tc>
        <w:tc>
          <w:tcPr>
            <w:tcW w:w="1307" w:type="dxa"/>
          </w:tcPr>
          <w:p w14:paraId="2637362C" w14:textId="77777777" w:rsidR="005B434B" w:rsidRPr="00772D8F" w:rsidRDefault="005B434B" w:rsidP="00B63010">
            <w:pPr>
              <w:pStyle w:val="TableCell"/>
              <w:ind w:firstLine="0"/>
            </w:pPr>
            <w:r>
              <w:t>Label</w:t>
            </w:r>
          </w:p>
        </w:tc>
        <w:tc>
          <w:tcPr>
            <w:tcW w:w="2653" w:type="dxa"/>
          </w:tcPr>
          <w:p w14:paraId="2F2600EA" w14:textId="77777777" w:rsidR="005B434B" w:rsidRPr="00772D8F" w:rsidRDefault="005B434B" w:rsidP="00B63010">
            <w:pPr>
              <w:pStyle w:val="TableCell"/>
              <w:ind w:firstLine="0"/>
            </w:pPr>
            <w:proofErr w:type="spellStart"/>
            <w:r>
              <w:t>label</w:t>
            </w:r>
            <w:r w:rsidR="005C3913" w:rsidRPr="005C3913">
              <w:rPr>
                <w:vertAlign w:val="superscript"/>
              </w:rPr>
              <w:t>a</w:t>
            </w:r>
            <w:proofErr w:type="spellEnd"/>
          </w:p>
        </w:tc>
      </w:tr>
      <w:tr w:rsidR="003A253B" w:rsidRPr="00772D8F" w14:paraId="62E3A530" w14:textId="77777777" w:rsidTr="008D14C0">
        <w:tc>
          <w:tcPr>
            <w:tcW w:w="2160" w:type="dxa"/>
          </w:tcPr>
          <w:p w14:paraId="2916704D" w14:textId="77777777" w:rsidR="003A253B" w:rsidRPr="00772D8F" w:rsidRDefault="001B633D" w:rsidP="00B63010">
            <w:pPr>
              <w:pStyle w:val="TableCell"/>
            </w:pPr>
            <w:proofErr w:type="spellStart"/>
            <w:r w:rsidRPr="001B633D">
              <w:t>ComputerCode</w:t>
            </w:r>
            <w:proofErr w:type="spellEnd"/>
          </w:p>
        </w:tc>
        <w:tc>
          <w:tcPr>
            <w:tcW w:w="2520" w:type="dxa"/>
          </w:tcPr>
          <w:p w14:paraId="5CDF0A5F" w14:textId="77777777" w:rsidR="003A253B" w:rsidRDefault="001B633D" w:rsidP="00B63010">
            <w:pPr>
              <w:pStyle w:val="TableCell"/>
              <w:ind w:firstLine="0"/>
            </w:pPr>
            <w:r w:rsidRPr="001B633D">
              <w:t>Display Computer codes</w:t>
            </w:r>
          </w:p>
        </w:tc>
        <w:tc>
          <w:tcPr>
            <w:tcW w:w="1307" w:type="dxa"/>
          </w:tcPr>
          <w:p w14:paraId="739DB487" w14:textId="77777777" w:rsidR="003A253B" w:rsidRDefault="001B633D" w:rsidP="00B63010">
            <w:pPr>
              <w:pStyle w:val="TableCell"/>
              <w:ind w:firstLine="0"/>
            </w:pPr>
            <w:r w:rsidRPr="001B633D">
              <w:t>In-text code</w:t>
            </w:r>
          </w:p>
        </w:tc>
        <w:tc>
          <w:tcPr>
            <w:tcW w:w="2653" w:type="dxa"/>
          </w:tcPr>
          <w:p w14:paraId="04238CF7" w14:textId="77777777" w:rsidR="003A253B" w:rsidRDefault="00AD6C5E" w:rsidP="00B63010">
            <w:pPr>
              <w:pStyle w:val="TableCell"/>
              <w:ind w:firstLine="0"/>
            </w:pPr>
            <w:r w:rsidRPr="00AD6C5E">
              <w:t>intext computer code</w:t>
            </w:r>
          </w:p>
        </w:tc>
      </w:tr>
      <w:tr w:rsidR="008D14C0" w:rsidRPr="00772D8F" w14:paraId="6D0AE2B0" w14:textId="77777777" w:rsidTr="003A253B">
        <w:tc>
          <w:tcPr>
            <w:tcW w:w="2160" w:type="dxa"/>
            <w:tcBorders>
              <w:bottom w:val="single" w:sz="4" w:space="0" w:color="auto"/>
            </w:tcBorders>
          </w:tcPr>
          <w:p w14:paraId="52450AE3" w14:textId="77777777" w:rsidR="008D14C0" w:rsidRPr="001B633D" w:rsidRDefault="008D14C0" w:rsidP="00B63010">
            <w:pPr>
              <w:pStyle w:val="TableCell"/>
            </w:pPr>
            <w:r w:rsidRPr="008D14C0">
              <w:t>Short Title</w:t>
            </w:r>
          </w:p>
        </w:tc>
        <w:tc>
          <w:tcPr>
            <w:tcW w:w="2520" w:type="dxa"/>
            <w:tcBorders>
              <w:bottom w:val="single" w:sz="4" w:space="0" w:color="auto"/>
            </w:tcBorders>
          </w:tcPr>
          <w:p w14:paraId="3DBF883F" w14:textId="77777777" w:rsidR="008D14C0" w:rsidRPr="001B633D" w:rsidRDefault="008D14C0" w:rsidP="00B63010">
            <w:pPr>
              <w:pStyle w:val="TableCell"/>
              <w:ind w:firstLine="0"/>
            </w:pPr>
            <w:r>
              <w:t>Short title of article</w:t>
            </w:r>
          </w:p>
        </w:tc>
        <w:tc>
          <w:tcPr>
            <w:tcW w:w="1307" w:type="dxa"/>
            <w:tcBorders>
              <w:bottom w:val="single" w:sz="4" w:space="0" w:color="auto"/>
            </w:tcBorders>
          </w:tcPr>
          <w:p w14:paraId="77DAB44C" w14:textId="77777777" w:rsidR="008D14C0" w:rsidRPr="001B633D" w:rsidRDefault="008D14C0" w:rsidP="00B63010">
            <w:pPr>
              <w:pStyle w:val="TableCell"/>
              <w:ind w:firstLine="0"/>
            </w:pPr>
          </w:p>
        </w:tc>
        <w:tc>
          <w:tcPr>
            <w:tcW w:w="2653" w:type="dxa"/>
            <w:tcBorders>
              <w:bottom w:val="single" w:sz="4" w:space="0" w:color="auto"/>
            </w:tcBorders>
          </w:tcPr>
          <w:p w14:paraId="1C43B887" w14:textId="77777777" w:rsidR="008D14C0" w:rsidRPr="00AD6C5E" w:rsidRDefault="008D14C0" w:rsidP="00B63010">
            <w:pPr>
              <w:pStyle w:val="TableCell"/>
              <w:ind w:firstLine="0"/>
            </w:pPr>
          </w:p>
        </w:tc>
      </w:tr>
    </w:tbl>
    <w:p w14:paraId="55A77D5C" w14:textId="77777777" w:rsidR="005C3913" w:rsidRPr="0008602E" w:rsidRDefault="005C3913" w:rsidP="005C3913">
      <w:pPr>
        <w:pStyle w:val="TableFootnote"/>
        <w:spacing w:before="60"/>
        <w:jc w:val="center"/>
        <w:rPr>
          <w:rFonts w:ascii="Times New Roman" w:hAnsi="Times New Roman"/>
          <w:sz w:val="16"/>
          <w:szCs w:val="16"/>
        </w:rPr>
      </w:pPr>
      <w:proofErr w:type="spellStart"/>
      <w:r>
        <w:rPr>
          <w:rFonts w:ascii="Times New Roman" w:hAnsi="Times New Roman"/>
          <w:sz w:val="16"/>
          <w:szCs w:val="16"/>
          <w:vertAlign w:val="superscript"/>
        </w:rPr>
        <w:t>a</w:t>
      </w:r>
      <w:proofErr w:type="spellEnd"/>
      <w:r>
        <w:t xml:space="preserve"> </w:t>
      </w:r>
      <w:r>
        <w:rPr>
          <w:rFonts w:ascii="Times New Roman" w:hAnsi="Times New Roman"/>
          <w:sz w:val="16"/>
          <w:szCs w:val="16"/>
        </w:rPr>
        <w:t>This is example of table footnote.</w:t>
      </w:r>
    </w:p>
    <w:p w14:paraId="15812357" w14:textId="77777777" w:rsidR="005B434B" w:rsidRDefault="005B434B" w:rsidP="005B434B">
      <w:pPr>
        <w:pStyle w:val="Para"/>
      </w:pPr>
      <w:r w:rsidRPr="00A87EFD">
        <w:t>Tables</w:t>
      </w:r>
      <w:r w:rsidRPr="00E57219">
        <w:t xml:space="preserve"> can be very difficult for </w:t>
      </w:r>
      <w:r>
        <w:t xml:space="preserve">people using </w:t>
      </w:r>
      <w:r w:rsidRPr="00E57219">
        <w:t xml:space="preserve">screen reader </w:t>
      </w:r>
      <w:r>
        <w:t>technology</w:t>
      </w:r>
      <w:r w:rsidRPr="00E57219">
        <w:t xml:space="preserve"> to understand unless they include markup that explicitly defines the relationships between all the parts (</w:t>
      </w:r>
      <w:r>
        <w:t>i.e</w:t>
      </w:r>
      <w:r w:rsidRPr="00E57219">
        <w:t>.</w:t>
      </w:r>
      <w:r>
        <w:t>:</w:t>
      </w:r>
      <w:r w:rsidRPr="00E57219">
        <w:t xml:space="preserve"> headers and data cells).</w:t>
      </w:r>
      <w:r>
        <w:t xml:space="preserve"> </w:t>
      </w:r>
      <w:r w:rsidRPr="00E57219">
        <w:rPr>
          <w:i/>
        </w:rPr>
        <w:t>A key to making data tables accessible to screen reader users is to clearly identify column and row headers.</w:t>
      </w:r>
      <w:r>
        <w:rPr>
          <w:i/>
        </w:rPr>
        <w:t xml:space="preserve"> </w:t>
      </w:r>
      <w:r>
        <w:t>In Word</w:t>
      </w:r>
      <w:r w:rsidRPr="00E57219">
        <w:t xml:space="preserve">, </w:t>
      </w:r>
      <w:r>
        <w:t>authors should identify</w:t>
      </w:r>
      <w:r w:rsidRPr="00E57219">
        <w:t xml:space="preserve"> which row </w:t>
      </w:r>
      <w:r>
        <w:t xml:space="preserve">or rows </w:t>
      </w:r>
      <w:r w:rsidRPr="00E57219">
        <w:t>contain column headers.</w:t>
      </w:r>
      <w:r>
        <w:t xml:space="preserve"> Below are the steps to do this:</w:t>
      </w:r>
    </w:p>
    <w:p w14:paraId="1635902F" w14:textId="77777777" w:rsidR="005B434B" w:rsidRPr="00501023" w:rsidRDefault="005B434B" w:rsidP="005B434B">
      <w:pPr>
        <w:pStyle w:val="ListParagraph"/>
      </w:pPr>
      <w:r w:rsidRPr="00501023">
        <w:t xml:space="preserve">Select that </w:t>
      </w:r>
      <w:r w:rsidRPr="00241FC3">
        <w:t>table’s</w:t>
      </w:r>
      <w:r w:rsidRPr="00501023">
        <w:t xml:space="preserve"> row, then right-click the </w:t>
      </w:r>
      <w:r w:rsidRPr="00C14AD6">
        <w:t>row</w:t>
      </w:r>
      <w:r w:rsidRPr="00501023">
        <w:t xml:space="preserve"> and </w:t>
      </w:r>
      <w:r w:rsidRPr="00241FC3">
        <w:t>select</w:t>
      </w:r>
      <w:r w:rsidRPr="00501023">
        <w:t xml:space="preserve"> “Table Properties”;</w:t>
      </w:r>
    </w:p>
    <w:p w14:paraId="1FE90ACE" w14:textId="77777777" w:rsidR="005B434B" w:rsidRDefault="005B434B" w:rsidP="005B434B">
      <w:pPr>
        <w:pStyle w:val="ListParagraph"/>
      </w:pPr>
      <w:r w:rsidRPr="00501023">
        <w:t xml:space="preserve">In the </w:t>
      </w:r>
      <w:r w:rsidRPr="00501023">
        <w:rPr>
          <w:i/>
        </w:rPr>
        <w:t>Table Properties</w:t>
      </w:r>
      <w:r w:rsidRPr="00501023">
        <w:t xml:space="preserve"> window, click the </w:t>
      </w:r>
      <w:r w:rsidRPr="00501023">
        <w:rPr>
          <w:i/>
        </w:rPr>
        <w:t xml:space="preserve">Row </w:t>
      </w:r>
      <w:r w:rsidRPr="00501023">
        <w:t>tab and select the box that says “Repeat as header row at the top of each page.”</w:t>
      </w:r>
    </w:p>
    <w:p w14:paraId="4A504F5C" w14:textId="77777777" w:rsidR="005B434B" w:rsidRDefault="005B434B" w:rsidP="005B434B">
      <w:pPr>
        <w:pStyle w:val="Para"/>
      </w:pPr>
      <w:r>
        <w:t>Or</w:t>
      </w:r>
    </w:p>
    <w:p w14:paraId="0601640D" w14:textId="77777777" w:rsidR="005B434B" w:rsidRPr="00501023" w:rsidRDefault="005B434B" w:rsidP="005B434B">
      <w:pPr>
        <w:pStyle w:val="Para"/>
      </w:pPr>
      <w:r>
        <w:t>Apply the “table head” style by highlighting the respective row and applying the “</w:t>
      </w:r>
      <w:proofErr w:type="spellStart"/>
      <w:r>
        <w:rPr>
          <w:b/>
        </w:rPr>
        <w:t>TableHead</w:t>
      </w:r>
      <w:proofErr w:type="spellEnd"/>
      <w:r>
        <w:t>” style found in the “Body Element” section of the ACM Master Article Template.</w:t>
      </w:r>
    </w:p>
    <w:p w14:paraId="7E680236" w14:textId="77777777" w:rsidR="005B434B" w:rsidRDefault="005B434B" w:rsidP="005B434B">
      <w:pPr>
        <w:pStyle w:val="Head2"/>
        <w:tabs>
          <w:tab w:val="clear" w:pos="360"/>
        </w:tabs>
      </w:pPr>
      <w:r>
        <w:t>Figures</w:t>
      </w:r>
    </w:p>
    <w:p w14:paraId="7729DA5C" w14:textId="77777777" w:rsidR="005B434B" w:rsidRDefault="005B434B" w:rsidP="005B434B">
      <w:pPr>
        <w:pStyle w:val="PostHeadPara"/>
      </w:pPr>
      <w:r>
        <w:t>Figures are “float elements” which should be inserted after their first text reference, and have specific styles for identification. Insert a figure and apply the “</w:t>
      </w:r>
      <w:r>
        <w:rPr>
          <w:b/>
        </w:rPr>
        <w:t>Image</w:t>
      </w:r>
      <w:r>
        <w:t>” paragraph style to it. For the figure caption, apply the style “</w:t>
      </w:r>
      <w:proofErr w:type="spellStart"/>
      <w:r>
        <w:rPr>
          <w:b/>
        </w:rPr>
        <w:t>FigureCaption</w:t>
      </w:r>
      <w:proofErr w:type="spellEnd"/>
      <w:r>
        <w:rPr>
          <w:b/>
        </w:rPr>
        <w:t>.</w:t>
      </w:r>
      <w:r>
        <w:t xml:space="preserve">” </w:t>
      </w:r>
    </w:p>
    <w:p w14:paraId="1BAAE84C" w14:textId="77777777" w:rsidR="005B434B" w:rsidRPr="004564EC" w:rsidRDefault="005B434B" w:rsidP="005B434B">
      <w:pPr>
        <w:pStyle w:val="Para"/>
      </w:pPr>
      <w:r w:rsidRPr="004564EC">
        <w:t>To accommodate readers with color vision differences, figures should still be usable when printed in grayscale. Refer to elements of the figure with non-color terms, for example “indicated as squares” instead of “indicated in blue”. Use different patterns in bar charts, different line patterns in graphs, and different shapes in plots to distinguish groups of elements and reinforce color differences.</w:t>
      </w:r>
    </w:p>
    <w:p w14:paraId="069E5C3E" w14:textId="77777777" w:rsidR="005B434B" w:rsidRDefault="005B434B" w:rsidP="005B434B">
      <w:pPr>
        <w:pStyle w:val="Head3"/>
      </w:pPr>
      <w:r>
        <w:t>Half Width Figures.</w:t>
      </w:r>
    </w:p>
    <w:p w14:paraId="04456595" w14:textId="77777777" w:rsidR="005B434B" w:rsidRDefault="005B434B" w:rsidP="005B434B">
      <w:pPr>
        <w:pStyle w:val="PostHeadPara"/>
      </w:pPr>
      <w:r>
        <w:t xml:space="preserve">Figure 1 is an example of a figure and caption spanning the half-page width (one column in a two column format) with the styles applied.  </w:t>
      </w:r>
      <w:r w:rsidRPr="00BE6AC7">
        <w:t>If your figure contains third-party material, you must clearly identify it as such, as shown in the example below.</w:t>
      </w:r>
    </w:p>
    <w:p w14:paraId="7556BB4D" w14:textId="77777777" w:rsidR="005B434B" w:rsidRDefault="005B434B" w:rsidP="005B434B">
      <w:pPr>
        <w:pStyle w:val="Image"/>
        <w:spacing w:before="120"/>
      </w:pPr>
      <w:r>
        <w:rPr>
          <w:noProof/>
          <w:lang w:eastAsia="zh-CN"/>
        </w:rPr>
        <w:lastRenderedPageBreak/>
        <w:drawing>
          <wp:inline distT="0" distB="0" distL="0" distR="0" wp14:anchorId="194A6E2D" wp14:editId="57716CEB">
            <wp:extent cx="2283295" cy="1793731"/>
            <wp:effectExtent l="0" t="0" r="3175" b="0"/>
            <wp:docPr id="4" name="Picture 4" descr="Figure 1: A woman and a girl in white dresses sit in an open car. The image is centered and occupies 1/3 of the page wid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32111" cy="1832080"/>
                    </a:xfrm>
                    <a:prstGeom prst="rect">
                      <a:avLst/>
                    </a:prstGeom>
                    <a:noFill/>
                    <a:ln>
                      <a:noFill/>
                    </a:ln>
                  </pic:spPr>
                </pic:pic>
              </a:graphicData>
            </a:graphic>
          </wp:inline>
        </w:drawing>
      </w:r>
    </w:p>
    <w:p w14:paraId="1B5C5F54" w14:textId="77777777" w:rsidR="005B434B" w:rsidRPr="00682D23" w:rsidRDefault="005B434B" w:rsidP="005B434B">
      <w:pPr>
        <w:pStyle w:val="FigureCaption"/>
      </w:pPr>
      <w:r w:rsidRPr="0035027B">
        <w:t>Figure 1: 1907 Franklin Model D roadster. Photograph by Harris &amp; Ewing, Inc. [Public domain], via Wikimedia Commons. (https://goo.gl/VLCRBB)</w:t>
      </w:r>
    </w:p>
    <w:p w14:paraId="41C1D1C9" w14:textId="77777777" w:rsidR="005B434B" w:rsidRPr="00560F83" w:rsidRDefault="005B434B" w:rsidP="005B434B">
      <w:pPr>
        <w:pStyle w:val="Head3"/>
      </w:pPr>
      <w:r>
        <w:t>Full Width Figures.</w:t>
      </w:r>
    </w:p>
    <w:p w14:paraId="4399F5AB" w14:textId="77777777" w:rsidR="005B434B" w:rsidRDefault="005B434B" w:rsidP="005B434B">
      <w:pPr>
        <w:pStyle w:val="Para"/>
      </w:pPr>
      <w:r>
        <w:t xml:space="preserve">Figure 2 is an example of a figure and caption spanning the full-page width with the styles applied. </w:t>
      </w:r>
      <w:r w:rsidRPr="00BE6AC7">
        <w:t>If your figure contains third-party material, you must clearly identify it as such, as shown in the example</w:t>
      </w:r>
      <w:r>
        <w:t>s</w:t>
      </w:r>
      <w:r w:rsidRPr="00BE6AC7">
        <w:t>.</w:t>
      </w:r>
    </w:p>
    <w:p w14:paraId="04727F4F" w14:textId="77777777" w:rsidR="005B434B" w:rsidRDefault="005B434B" w:rsidP="005B434B">
      <w:pPr>
        <w:pStyle w:val="Image"/>
        <w:spacing w:before="120"/>
      </w:pPr>
      <w:r>
        <w:rPr>
          <w:noProof/>
          <w:lang w:eastAsia="zh-CN"/>
        </w:rPr>
        <w:lastRenderedPageBreak/>
        <w:drawing>
          <wp:inline distT="0" distB="0" distL="0" distR="0" wp14:anchorId="356C5288" wp14:editId="17A6F91C">
            <wp:extent cx="5499395" cy="3800007"/>
            <wp:effectExtent l="0" t="0" r="0" b="0"/>
            <wp:docPr id="16" name="Picture 16" descr="Figure 2. A woman stands to the left of the Bombe Machine, which is roughly 2.1 meters wide and 2 meters tall.  There are nine rows of rotating drums, each holding twelve dru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rotWithShape="1">
                    <a:blip r:embed="rId14"/>
                    <a:srcRect t="195" b="-74"/>
                    <a:stretch/>
                  </pic:blipFill>
                  <pic:spPr bwMode="auto">
                    <a:xfrm>
                      <a:off x="0" y="0"/>
                      <a:ext cx="5502303" cy="3802016"/>
                    </a:xfrm>
                    <a:prstGeom prst="rect">
                      <a:avLst/>
                    </a:prstGeom>
                    <a:noFill/>
                    <a:ln>
                      <a:noFill/>
                    </a:ln>
                    <a:extLst>
                      <a:ext uri="{53640926-AAD7-44D8-BBD7-CCE9431645EC}">
                        <a14:shadowObscured xmlns:a14="http://schemas.microsoft.com/office/drawing/2010/main"/>
                      </a:ext>
                    </a:extLst>
                  </pic:spPr>
                </pic:pic>
              </a:graphicData>
            </a:graphic>
          </wp:inline>
        </w:drawing>
      </w:r>
    </w:p>
    <w:p w14:paraId="378AB98A" w14:textId="77777777" w:rsidR="005B434B" w:rsidRDefault="005B434B" w:rsidP="005B434B">
      <w:pPr>
        <w:pStyle w:val="FigureCaption"/>
      </w:pPr>
      <w:r w:rsidRPr="0035027B">
        <w:t xml:space="preserve">Figure </w:t>
      </w:r>
      <w:r>
        <w:t>2</w:t>
      </w:r>
      <w:r w:rsidRPr="0035027B">
        <w:t xml:space="preserve">: </w:t>
      </w:r>
      <w:r>
        <w:t xml:space="preserve">Mockup of a bombe machine at Bletchley Part. </w:t>
      </w:r>
      <w:r w:rsidRPr="0035027B">
        <w:t xml:space="preserve">Photograph by </w:t>
      </w:r>
      <w:r>
        <w:t>Sarah Hartwell.</w:t>
      </w:r>
      <w:r w:rsidRPr="0035027B">
        <w:t xml:space="preserve"> [Public domain], via Wikimedia Commons. (</w:t>
      </w:r>
      <w:hyperlink r:id="rId15" w:history="1">
        <w:r w:rsidRPr="00BC5BE0">
          <w:rPr>
            <w:rStyle w:val="Hyperlink"/>
            <w:rFonts w:ascii="Linux Biolinum O" w:hAnsi="Linux Biolinum O" w:cs="Linux Biolinum O"/>
          </w:rPr>
          <w:t>https://commons.wikimedia.org/wiki/File:TuringBombeBletchleyPark.jpg</w:t>
        </w:r>
      </w:hyperlink>
      <w:r>
        <w:t>)</w:t>
      </w:r>
    </w:p>
    <w:p w14:paraId="5FFCB3AE" w14:textId="77777777" w:rsidR="00E55E8D" w:rsidRDefault="00DA1CE2" w:rsidP="00E55E8D">
      <w:pPr>
        <w:pStyle w:val="Head3"/>
      </w:pPr>
      <w:r>
        <w:t>Multi-part figure</w:t>
      </w:r>
      <w:r w:rsidR="00E55E8D">
        <w:t>.</w:t>
      </w:r>
    </w:p>
    <w:p w14:paraId="7C85FE29" w14:textId="77777777" w:rsidR="00E55E8D" w:rsidRDefault="00E55E8D" w:rsidP="00DA1CE2">
      <w:pPr>
        <w:pStyle w:val="PostHeadPara"/>
      </w:pPr>
      <w:r w:rsidRPr="00E55E8D">
        <w:t>Authors can also insert a multi-part figure above a single caption. Every inserted figure must have the “Image” style applied. Below are instructions regarding how to insert a multi-part figure in your paper</w:t>
      </w:r>
      <w:r w:rsidRPr="00D315A5">
        <w:t>.</w:t>
      </w:r>
    </w:p>
    <w:p w14:paraId="3B7476F0" w14:textId="77777777" w:rsidR="00E55E8D" w:rsidRDefault="00E55E8D" w:rsidP="00231DBC">
      <w:pPr>
        <w:pStyle w:val="ListParagraph"/>
        <w:numPr>
          <w:ilvl w:val="0"/>
          <w:numId w:val="15"/>
        </w:numPr>
        <w:ind w:left="480" w:hanging="240"/>
      </w:pPr>
      <w:r w:rsidRPr="00E55E8D">
        <w:t>If the author wants to insert two multi-part images, they must draw a one row and one column table and insert the images one-by-one in the cells.</w:t>
      </w:r>
    </w:p>
    <w:p w14:paraId="7E039B64" w14:textId="77777777" w:rsidR="00E55E8D" w:rsidRDefault="00E55E8D" w:rsidP="00231DBC">
      <w:pPr>
        <w:pStyle w:val="ListParagraph"/>
        <w:numPr>
          <w:ilvl w:val="0"/>
          <w:numId w:val="15"/>
        </w:numPr>
        <w:ind w:left="480" w:hanging="240"/>
      </w:pPr>
      <w:r w:rsidRPr="00E55E8D">
        <w:t>If the author wants to insert three multi-part images, they must draw a one-row and three-column table and insert the images one by one in all three cells.</w:t>
      </w:r>
    </w:p>
    <w:p w14:paraId="6B6D5319" w14:textId="77777777" w:rsidR="00E55E8D" w:rsidRPr="00C13C4C" w:rsidRDefault="00E55E8D" w:rsidP="00231DBC">
      <w:pPr>
        <w:pStyle w:val="ListParagraph"/>
        <w:numPr>
          <w:ilvl w:val="0"/>
          <w:numId w:val="15"/>
        </w:numPr>
        <w:ind w:left="480" w:hanging="240"/>
      </w:pPr>
      <w:r w:rsidRPr="00E55E8D">
        <w:t>If the author wants to insert four multi-part images, they must draw a two-row and two-column table and insert the images one-by-one in all four cells. (see the following example):</w:t>
      </w:r>
    </w:p>
    <w:tbl>
      <w:tblPr>
        <w:tblW w:w="0" w:type="auto"/>
        <w:tblInd w:w="108" w:type="dxa"/>
        <w:tblLook w:val="04A0" w:firstRow="1" w:lastRow="0" w:firstColumn="1" w:lastColumn="0" w:noHBand="0" w:noVBand="1"/>
      </w:tblPr>
      <w:tblGrid>
        <w:gridCol w:w="2916"/>
        <w:gridCol w:w="2516"/>
      </w:tblGrid>
      <w:tr w:rsidR="00E55E8D" w14:paraId="4088799B" w14:textId="77777777" w:rsidTr="00E55E8D">
        <w:trPr>
          <w:cantSplit/>
          <w:trHeight w:val="1740"/>
          <w:tblHeader/>
        </w:trPr>
        <w:tc>
          <w:tcPr>
            <w:tcW w:w="2916" w:type="dxa"/>
            <w:hideMark/>
          </w:tcPr>
          <w:p w14:paraId="5C19C504" w14:textId="77777777" w:rsidR="00E55E8D" w:rsidRPr="0008602E" w:rsidRDefault="00E55E8D" w:rsidP="00040BF8">
            <w:pPr>
              <w:pStyle w:val="Image"/>
              <w:rPr>
                <w:rFonts w:ascii="Times New Roman" w:hAnsi="Times New Roman"/>
                <w:lang w:val="it-IT" w:eastAsia="it-IT"/>
              </w:rPr>
            </w:pPr>
            <w:r>
              <w:rPr>
                <w:rFonts w:ascii="Times New Roman" w:hAnsi="Times New Roman"/>
                <w:noProof/>
                <w:lang w:eastAsia="zh-CN"/>
              </w:rPr>
              <w:lastRenderedPageBreak/>
              <w:drawing>
                <wp:inline distT="0" distB="0" distL="0" distR="0" wp14:anchorId="7BAF6882" wp14:editId="13492C0E">
                  <wp:extent cx="1360170" cy="862330"/>
                  <wp:effectExtent l="0" t="0" r="0" b="0"/>
                  <wp:docPr id="5" name="Picture 3" descr="Figure 2: The layout of multipart images should be as per the above example within the table in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1360170" cy="862330"/>
                          </a:xfrm>
                          <a:prstGeom prst="rect">
                            <a:avLst/>
                          </a:prstGeom>
                          <a:noFill/>
                          <a:ln w="9525">
                            <a:noFill/>
                            <a:miter lim="800000"/>
                            <a:headEnd/>
                            <a:tailEnd/>
                          </a:ln>
                        </pic:spPr>
                      </pic:pic>
                    </a:graphicData>
                  </a:graphic>
                </wp:inline>
              </w:drawing>
            </w:r>
          </w:p>
        </w:tc>
        <w:tc>
          <w:tcPr>
            <w:tcW w:w="2516" w:type="dxa"/>
            <w:hideMark/>
          </w:tcPr>
          <w:p w14:paraId="63A809AF" w14:textId="77777777" w:rsidR="00E55E8D" w:rsidRPr="0008602E" w:rsidRDefault="00E55E8D" w:rsidP="00040BF8">
            <w:pPr>
              <w:pStyle w:val="Image"/>
              <w:rPr>
                <w:rFonts w:ascii="Times New Roman" w:hAnsi="Times New Roman"/>
                <w:lang w:val="it-IT" w:eastAsia="it-IT"/>
              </w:rPr>
            </w:pPr>
            <w:r>
              <w:rPr>
                <w:rFonts w:ascii="Times New Roman" w:hAnsi="Times New Roman"/>
                <w:noProof/>
                <w:lang w:eastAsia="zh-CN"/>
              </w:rPr>
              <w:drawing>
                <wp:inline distT="0" distB="0" distL="0" distR="0" wp14:anchorId="792BCD0E" wp14:editId="2066863A">
                  <wp:extent cx="1336675" cy="856615"/>
                  <wp:effectExtent l="0" t="0" r="0" b="635"/>
                  <wp:docPr id="6" name="Picture 2" descr="Figure 2: The layout of multipart images should be as per the above example within the table in 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1336675" cy="856615"/>
                          </a:xfrm>
                          <a:prstGeom prst="rect">
                            <a:avLst/>
                          </a:prstGeom>
                          <a:noFill/>
                          <a:ln w="9525">
                            <a:noFill/>
                            <a:miter lim="800000"/>
                            <a:headEnd/>
                            <a:tailEnd/>
                          </a:ln>
                        </pic:spPr>
                      </pic:pic>
                    </a:graphicData>
                  </a:graphic>
                </wp:inline>
              </w:drawing>
            </w:r>
          </w:p>
        </w:tc>
      </w:tr>
      <w:tr w:rsidR="00E55E8D" w14:paraId="2A568F7F" w14:textId="77777777" w:rsidTr="00E55E8D">
        <w:trPr>
          <w:cantSplit/>
          <w:trHeight w:val="691"/>
          <w:tblHeader/>
        </w:trPr>
        <w:tc>
          <w:tcPr>
            <w:tcW w:w="2916" w:type="dxa"/>
            <w:hideMark/>
          </w:tcPr>
          <w:p w14:paraId="4EAE12E3" w14:textId="77777777" w:rsidR="00E55E8D" w:rsidRPr="0008602E" w:rsidRDefault="00E55E8D" w:rsidP="00040BF8">
            <w:pPr>
              <w:pStyle w:val="Image"/>
              <w:rPr>
                <w:rFonts w:ascii="Times New Roman" w:hAnsi="Times New Roman"/>
                <w:lang w:val="it-IT" w:eastAsia="it-IT"/>
              </w:rPr>
            </w:pPr>
            <w:r>
              <w:rPr>
                <w:rFonts w:ascii="Times New Roman" w:hAnsi="Times New Roman"/>
                <w:noProof/>
                <w:lang w:eastAsia="zh-CN"/>
              </w:rPr>
              <w:drawing>
                <wp:inline distT="0" distB="0" distL="0" distR="0" wp14:anchorId="18382787" wp14:editId="3D513252">
                  <wp:extent cx="1319530" cy="804545"/>
                  <wp:effectExtent l="0" t="0" r="0" b="0"/>
                  <wp:docPr id="7" name="Picture 4" descr="Figure 2: The layout of multipart images should be as per the above example within the table in 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1319530" cy="804545"/>
                          </a:xfrm>
                          <a:prstGeom prst="rect">
                            <a:avLst/>
                          </a:prstGeom>
                          <a:noFill/>
                          <a:ln w="9525">
                            <a:noFill/>
                            <a:miter lim="800000"/>
                            <a:headEnd/>
                            <a:tailEnd/>
                          </a:ln>
                        </pic:spPr>
                      </pic:pic>
                    </a:graphicData>
                  </a:graphic>
                </wp:inline>
              </w:drawing>
            </w:r>
          </w:p>
        </w:tc>
        <w:tc>
          <w:tcPr>
            <w:tcW w:w="2516" w:type="dxa"/>
            <w:hideMark/>
          </w:tcPr>
          <w:p w14:paraId="071777AB" w14:textId="77777777" w:rsidR="00E55E8D" w:rsidRDefault="00E55E8D" w:rsidP="00040BF8">
            <w:pPr>
              <w:pStyle w:val="Image"/>
              <w:rPr>
                <w:rFonts w:ascii="Times New Roman" w:eastAsia="Calibri" w:hAnsi="Times New Roman"/>
                <w:lang w:val="it-IT" w:eastAsia="it-IT"/>
              </w:rPr>
            </w:pPr>
            <w:r>
              <w:rPr>
                <w:rFonts w:ascii="Times New Roman" w:eastAsia="Calibri" w:hAnsi="Times New Roman"/>
                <w:noProof/>
                <w:lang w:eastAsia="zh-CN"/>
              </w:rPr>
              <w:drawing>
                <wp:inline distT="0" distB="0" distL="0" distR="0" wp14:anchorId="6F044A2E" wp14:editId="129EB11D">
                  <wp:extent cx="1284605" cy="815975"/>
                  <wp:effectExtent l="0" t="0" r="0" b="3175"/>
                  <wp:docPr id="8" name="Picture 9" descr="Figure 2: The layout of multipart images should be as per the above example within the table in 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srcRect/>
                          <a:stretch>
                            <a:fillRect/>
                          </a:stretch>
                        </pic:blipFill>
                        <pic:spPr bwMode="auto">
                          <a:xfrm>
                            <a:off x="0" y="0"/>
                            <a:ext cx="1284605" cy="815975"/>
                          </a:xfrm>
                          <a:prstGeom prst="rect">
                            <a:avLst/>
                          </a:prstGeom>
                          <a:noFill/>
                          <a:ln w="9525">
                            <a:noFill/>
                            <a:miter lim="800000"/>
                            <a:headEnd/>
                            <a:tailEnd/>
                          </a:ln>
                        </pic:spPr>
                      </pic:pic>
                    </a:graphicData>
                  </a:graphic>
                </wp:inline>
              </w:drawing>
            </w:r>
          </w:p>
        </w:tc>
      </w:tr>
    </w:tbl>
    <w:p w14:paraId="55CBD3B3" w14:textId="77777777" w:rsidR="00E55E8D" w:rsidRPr="0035027B" w:rsidRDefault="00E55E8D" w:rsidP="005B434B">
      <w:pPr>
        <w:pStyle w:val="FigureCaption"/>
      </w:pPr>
      <w:r w:rsidRPr="00E55E8D">
        <w:t xml:space="preserve">Figure </w:t>
      </w:r>
      <w:r w:rsidR="00DA1CE2">
        <w:t>3</w:t>
      </w:r>
      <w:r w:rsidRPr="00E55E8D">
        <w:t>: The layout of multipart images should be as per the above example within the table. All images must have the “Image” style applied.</w:t>
      </w:r>
    </w:p>
    <w:p w14:paraId="07856EB2" w14:textId="77777777" w:rsidR="005B434B" w:rsidRDefault="005B434B" w:rsidP="005B434B">
      <w:pPr>
        <w:pStyle w:val="Head3"/>
      </w:pPr>
      <w:r>
        <w:t>Figure Descriptions.</w:t>
      </w:r>
    </w:p>
    <w:p w14:paraId="24F44F06" w14:textId="77777777" w:rsidR="005B434B" w:rsidRPr="00C13C4C" w:rsidRDefault="005B434B" w:rsidP="005B434B">
      <w:pPr>
        <w:pStyle w:val="PostHeadPara"/>
      </w:pPr>
      <w:r w:rsidRPr="00D315A5">
        <w:t xml:space="preserve">Every figure should have a </w:t>
      </w:r>
      <w:r>
        <w:t>figure</w:t>
      </w:r>
      <w:r w:rsidRPr="00D315A5">
        <w:t xml:space="preserve"> description unless it is purely decorative. These descriptions convey what’s in the image to someone who cannot see it. They are also used by search engine crawlers for indexing images, and when images cannot be loaded. </w:t>
      </w:r>
    </w:p>
    <w:p w14:paraId="4B886109" w14:textId="77777777" w:rsidR="005B434B" w:rsidRDefault="005B434B" w:rsidP="005B434B">
      <w:pPr>
        <w:pStyle w:val="Para"/>
      </w:pPr>
      <w:r>
        <w:rPr>
          <w:bCs/>
        </w:rPr>
        <w:t>A</w:t>
      </w:r>
      <w:r w:rsidRPr="003970AA">
        <w:rPr>
          <w:bCs/>
        </w:rPr>
        <w:t xml:space="preserve"> figure description</w:t>
      </w:r>
      <w:r w:rsidRPr="00D315A5">
        <w:t xml:space="preserve"> </w:t>
      </w:r>
      <w:r>
        <w:t xml:space="preserve">must be unformatted plain text less than xxx characters long.  </w:t>
      </w:r>
      <w:r w:rsidRPr="00E84944">
        <w:rPr>
          <w:bCs/>
        </w:rPr>
        <w:t xml:space="preserve">Figure descriptions </w:t>
      </w:r>
      <w:r w:rsidRPr="00D315A5">
        <w:t>should not repeat the figure caption</w:t>
      </w:r>
      <w:r>
        <w:t xml:space="preserve"> – their purpose is to capture important information that is not already provided in the caption or the main text of the paper</w:t>
      </w:r>
      <w:r w:rsidRPr="00D315A5">
        <w:t>.</w:t>
      </w:r>
      <w:r>
        <w:t xml:space="preserve"> For figures that convey important and complex new information, a</w:t>
      </w:r>
      <w:r w:rsidRPr="00E84944">
        <w:t xml:space="preserve"> short </w:t>
      </w:r>
      <w:r>
        <w:t xml:space="preserve">plain text description may not be adequate. More complex alternative descriptions can be placed in an appendix and referenced in a short figure description. For example, provide a data table capturing the information in a bar chart, or a structured list representing a graph.  For additional information regarding how best to write figure descriptions and why doing this is so important, please see </w:t>
      </w:r>
      <w:hyperlink r:id="rId20" w:history="1">
        <w:r w:rsidRPr="003970AA">
          <w:rPr>
            <w:rStyle w:val="Hyperlink"/>
          </w:rPr>
          <w:t>https://www.acm.org/accessibility.</w:t>
        </w:r>
      </w:hyperlink>
    </w:p>
    <w:p w14:paraId="49FF7787" w14:textId="77777777" w:rsidR="005B434B" w:rsidRDefault="005B434B" w:rsidP="005B434B">
      <w:pPr>
        <w:pStyle w:val="Para"/>
      </w:pPr>
      <w:r>
        <w:t xml:space="preserve">The instructions below describe the required steps authors need to follow in order to insert descriptive text for figures (alt-txt value) in </w:t>
      </w:r>
      <w:r w:rsidRPr="003970AA">
        <w:rPr>
          <w:b/>
          <w:bCs/>
        </w:rPr>
        <w:t>MS Word 2019 on Windows or Word 2016 and later on Mac</w:t>
      </w:r>
      <w:r>
        <w:t>:</w:t>
      </w:r>
    </w:p>
    <w:p w14:paraId="6899470A" w14:textId="77777777" w:rsidR="005B434B" w:rsidRDefault="005B434B" w:rsidP="005B434B">
      <w:pPr>
        <w:pStyle w:val="ListParagraph"/>
        <w:numPr>
          <w:ilvl w:val="0"/>
          <w:numId w:val="6"/>
        </w:numPr>
      </w:pPr>
      <w:r>
        <w:t>Insert a picture in the document.</w:t>
      </w:r>
    </w:p>
    <w:p w14:paraId="5B473208" w14:textId="77777777" w:rsidR="005B434B" w:rsidRDefault="005B434B" w:rsidP="005B434B">
      <w:pPr>
        <w:pStyle w:val="ListParagraph"/>
        <w:numPr>
          <w:ilvl w:val="0"/>
          <w:numId w:val="6"/>
        </w:numPr>
      </w:pPr>
      <w:r>
        <w:t xml:space="preserve">Right-click the image and select “Edit Alt Text”. </w:t>
      </w:r>
    </w:p>
    <w:p w14:paraId="55575038" w14:textId="77777777" w:rsidR="005B434B" w:rsidRDefault="005B434B" w:rsidP="005B434B">
      <w:pPr>
        <w:pStyle w:val="ListParagraph"/>
        <w:numPr>
          <w:ilvl w:val="0"/>
          <w:numId w:val="6"/>
        </w:numPr>
      </w:pPr>
      <w:r>
        <w:t xml:space="preserve">In the “alt text” section, provide your text description of the image.  </w:t>
      </w:r>
    </w:p>
    <w:p w14:paraId="11AD6317" w14:textId="77777777" w:rsidR="005B434B" w:rsidRDefault="005B434B" w:rsidP="005B434B">
      <w:pPr>
        <w:pStyle w:val="ParaContinue"/>
      </w:pPr>
      <w:r>
        <w:t xml:space="preserve">Below are the steps to insert figure descriptions in </w:t>
      </w:r>
      <w:r>
        <w:rPr>
          <w:b/>
        </w:rPr>
        <w:t>MS Word 2013 and 2016</w:t>
      </w:r>
      <w:r>
        <w:t>:</w:t>
      </w:r>
    </w:p>
    <w:p w14:paraId="43BF2EAA" w14:textId="77777777" w:rsidR="005B434B" w:rsidRDefault="005B434B" w:rsidP="005B434B">
      <w:pPr>
        <w:pStyle w:val="ListParagraph"/>
        <w:numPr>
          <w:ilvl w:val="0"/>
          <w:numId w:val="9"/>
        </w:numPr>
      </w:pPr>
      <w:r>
        <w:t>Insert a picture in the document.</w:t>
      </w:r>
    </w:p>
    <w:p w14:paraId="186E0A46" w14:textId="77777777" w:rsidR="005B434B" w:rsidRDefault="005B434B" w:rsidP="005B434B">
      <w:pPr>
        <w:pStyle w:val="ListParagraph"/>
        <w:numPr>
          <w:ilvl w:val="0"/>
          <w:numId w:val="9"/>
        </w:numPr>
      </w:pPr>
      <w:r>
        <w:t xml:space="preserve">Right click on the inserted picture and select the </w:t>
      </w:r>
      <w:r w:rsidRPr="00241FC3">
        <w:rPr>
          <w:b/>
        </w:rPr>
        <w:t>Format Picture</w:t>
      </w:r>
      <w:r>
        <w:t xml:space="preserve"> option.</w:t>
      </w:r>
    </w:p>
    <w:p w14:paraId="508CE317" w14:textId="77777777" w:rsidR="005B434B" w:rsidRDefault="005B434B" w:rsidP="005B434B">
      <w:pPr>
        <w:pStyle w:val="ListParagraph"/>
        <w:numPr>
          <w:ilvl w:val="0"/>
          <w:numId w:val="9"/>
        </w:numPr>
      </w:pPr>
      <w:r>
        <w:t xml:space="preserve">In the settings at the right side of the window, click on the “Layout &amp; Properties” icon (3rd option). </w:t>
      </w:r>
    </w:p>
    <w:p w14:paraId="47F0C405" w14:textId="77777777" w:rsidR="005B434B" w:rsidRDefault="005B434B" w:rsidP="005B434B">
      <w:pPr>
        <w:pStyle w:val="ListParagraph"/>
        <w:numPr>
          <w:ilvl w:val="0"/>
          <w:numId w:val="9"/>
        </w:numPr>
      </w:pPr>
      <w:r>
        <w:t xml:space="preserve">Expand </w:t>
      </w:r>
      <w:r>
        <w:rPr>
          <w:b/>
        </w:rPr>
        <w:t>Alt Txt</w:t>
      </w:r>
      <w:r>
        <w:t xml:space="preserve"> option.</w:t>
      </w:r>
    </w:p>
    <w:p w14:paraId="7A9CC569" w14:textId="77777777" w:rsidR="005B434B" w:rsidRPr="004B4437" w:rsidRDefault="005B434B" w:rsidP="005B434B">
      <w:pPr>
        <w:pStyle w:val="ListParagraph"/>
        <w:numPr>
          <w:ilvl w:val="0"/>
          <w:numId w:val="9"/>
        </w:numPr>
      </w:pPr>
      <w:r>
        <w:t>In the “Title” and “Description” text boxes, type the text you want to represent the figure, and then click “Close.”</w:t>
      </w:r>
    </w:p>
    <w:p w14:paraId="6B4E45ED" w14:textId="77777777" w:rsidR="005B434B" w:rsidRDefault="005B434B" w:rsidP="005B434B">
      <w:pPr>
        <w:pStyle w:val="Para"/>
      </w:pPr>
      <w:r>
        <w:t xml:space="preserve">Below are steps to insert the alt-txt value in </w:t>
      </w:r>
      <w:r>
        <w:rPr>
          <w:b/>
        </w:rPr>
        <w:t>MS Word 2010/2011 for Windows*</w:t>
      </w:r>
      <w:r>
        <w:t>:</w:t>
      </w:r>
    </w:p>
    <w:p w14:paraId="34DD8DCF" w14:textId="77777777" w:rsidR="005B434B" w:rsidRDefault="005B434B" w:rsidP="005B434B">
      <w:pPr>
        <w:pStyle w:val="ListParagraph"/>
        <w:numPr>
          <w:ilvl w:val="0"/>
          <w:numId w:val="7"/>
        </w:numPr>
      </w:pPr>
      <w:r>
        <w:lastRenderedPageBreak/>
        <w:t>Insert a picture in the document.</w:t>
      </w:r>
    </w:p>
    <w:p w14:paraId="329609A7" w14:textId="77777777" w:rsidR="005B434B" w:rsidRDefault="005B434B" w:rsidP="005B434B">
      <w:pPr>
        <w:pStyle w:val="ListParagraph"/>
        <w:numPr>
          <w:ilvl w:val="0"/>
          <w:numId w:val="7"/>
        </w:numPr>
      </w:pPr>
      <w:r>
        <w:t xml:space="preserve">Right click on the inserted picture and select the </w:t>
      </w:r>
      <w:r>
        <w:rPr>
          <w:b/>
        </w:rPr>
        <w:t>Format Picture</w:t>
      </w:r>
      <w:r>
        <w:t xml:space="preserve"> option.</w:t>
      </w:r>
    </w:p>
    <w:p w14:paraId="40FD2223" w14:textId="77777777" w:rsidR="005B434B" w:rsidRDefault="005B434B" w:rsidP="005B434B">
      <w:pPr>
        <w:pStyle w:val="ListParagraph"/>
        <w:numPr>
          <w:ilvl w:val="0"/>
          <w:numId w:val="7"/>
        </w:numPr>
      </w:pPr>
      <w:r>
        <w:t xml:space="preserve">Select the </w:t>
      </w:r>
      <w:r>
        <w:rPr>
          <w:b/>
        </w:rPr>
        <w:t>Alt Txt</w:t>
      </w:r>
      <w:r>
        <w:t xml:space="preserve"> option from the left-side panel options.</w:t>
      </w:r>
    </w:p>
    <w:p w14:paraId="4A1363B8" w14:textId="77777777" w:rsidR="005B434B" w:rsidRDefault="005B434B" w:rsidP="005B434B">
      <w:pPr>
        <w:pStyle w:val="ListParagraph"/>
        <w:numPr>
          <w:ilvl w:val="0"/>
          <w:numId w:val="7"/>
        </w:numPr>
      </w:pPr>
      <w:r>
        <w:t>In the “Title” and “Description” text boxes, type the text you want to represent the picture, and then click “Close.”</w:t>
      </w:r>
      <w:r>
        <w:br/>
      </w:r>
      <w:r w:rsidRPr="0082298C">
        <w:t xml:space="preserve">* The Mac 2011 version 14.0.0 and </w:t>
      </w:r>
      <w:r>
        <w:t>later</w:t>
      </w:r>
      <w:r w:rsidRPr="0082298C">
        <w:t xml:space="preserve"> </w:t>
      </w:r>
      <w:r>
        <w:t>allows the option for inserting</w:t>
      </w:r>
      <w:r w:rsidRPr="0082298C">
        <w:t xml:space="preserve"> “alt-text</w:t>
      </w:r>
      <w:r>
        <w:t>.</w:t>
      </w:r>
      <w:r w:rsidRPr="0082298C">
        <w:t xml:space="preserve">” In the MAC version of </w:t>
      </w:r>
      <w:r>
        <w:t>Word</w:t>
      </w:r>
      <w:r w:rsidRPr="0082298C">
        <w:t xml:space="preserve"> 2016, right-click on the image and select “Edit Alt Text” from the pop-up menu and</w:t>
      </w:r>
      <w:r>
        <w:t xml:space="preserve"> then</w:t>
      </w:r>
      <w:r w:rsidRPr="0082298C">
        <w:t xml:space="preserve"> enter the description for the alt text. </w:t>
      </w:r>
    </w:p>
    <w:p w14:paraId="64E55CDD" w14:textId="77777777" w:rsidR="005B434B" w:rsidRDefault="005B434B" w:rsidP="005B434B">
      <w:pPr>
        <w:pStyle w:val="Head2"/>
        <w:tabs>
          <w:tab w:val="clear" w:pos="360"/>
        </w:tabs>
        <w:ind w:left="576" w:hanging="576"/>
      </w:pPr>
      <w:r>
        <w:t>Quotations and Extracts</w:t>
      </w:r>
    </w:p>
    <w:p w14:paraId="4E286E04" w14:textId="77777777" w:rsidR="005B434B" w:rsidRDefault="005B434B" w:rsidP="005B434B">
      <w:pPr>
        <w:pStyle w:val="PostHeadPara"/>
      </w:pPr>
      <w:r>
        <w:t>There are styles for block quotations, which should be used for quotes that are separated from in-line text.  Below is an example.</w:t>
      </w:r>
    </w:p>
    <w:p w14:paraId="0011603B" w14:textId="77777777" w:rsidR="005B434B" w:rsidRPr="0054003C" w:rsidRDefault="005B434B" w:rsidP="005B434B">
      <w:pPr>
        <w:pStyle w:val="Extract"/>
      </w:pPr>
      <w:r>
        <w:t xml:space="preserve">“Microsoft tried to revive the idea of an assistant with </w:t>
      </w:r>
      <w:proofErr w:type="spellStart"/>
      <w:r>
        <w:t>Clippy</w:t>
      </w:r>
      <w:proofErr w:type="spellEnd"/>
      <w:r>
        <w:t xml:space="preserve">, who began popping up in Microsoft Office in 1997.  Its creator, Kevan </w:t>
      </w:r>
      <w:proofErr w:type="spellStart"/>
      <w:r>
        <w:t>Atteberry</w:t>
      </w:r>
      <w:proofErr w:type="spellEnd"/>
      <w:r>
        <w:t xml:space="preserve">, was actually contracted by Microsoft to design </w:t>
      </w:r>
      <w:proofErr w:type="spellStart"/>
      <w:r>
        <w:t>Clippy</w:t>
      </w:r>
      <w:proofErr w:type="spellEnd"/>
      <w:r>
        <w:t xml:space="preserve">, which, funnily enough, he did on a Mac …  Sure, people could disable </w:t>
      </w:r>
      <w:proofErr w:type="spellStart"/>
      <w:r>
        <w:t>Clippy</w:t>
      </w:r>
      <w:proofErr w:type="spellEnd"/>
      <w:r>
        <w:t xml:space="preserve">, but the fact he was on by default angered people.” [10] </w:t>
      </w:r>
    </w:p>
    <w:p w14:paraId="35A56391" w14:textId="77777777" w:rsidR="005B434B" w:rsidRDefault="005B434B" w:rsidP="005B434B">
      <w:pPr>
        <w:pStyle w:val="Head2"/>
        <w:tabs>
          <w:tab w:val="clear" w:pos="360"/>
        </w:tabs>
        <w:ind w:left="576" w:hanging="576"/>
      </w:pPr>
      <w:r>
        <w:t>Equations</w:t>
      </w:r>
    </w:p>
    <w:p w14:paraId="24E98AFE" w14:textId="77777777" w:rsidR="005B434B" w:rsidRDefault="005B434B" w:rsidP="005B434B">
      <w:pPr>
        <w:pStyle w:val="PostHeadPara"/>
      </w:pPr>
      <w:r>
        <w:t xml:space="preserve">There are two types of math equations: the </w:t>
      </w:r>
      <w:r w:rsidRPr="00355041">
        <w:rPr>
          <w:i/>
        </w:rPr>
        <w:t>numbered display math equation</w:t>
      </w:r>
      <w:r>
        <w:t xml:space="preserve"> and the </w:t>
      </w:r>
      <w:r w:rsidRPr="00355041">
        <w:rPr>
          <w:i/>
        </w:rPr>
        <w:t>un-numbered display math equation</w:t>
      </w:r>
      <w:r>
        <w:t>. Below are examples of both.</w:t>
      </w:r>
    </w:p>
    <w:p w14:paraId="2E86072B" w14:textId="77777777" w:rsidR="005B434B" w:rsidRPr="0058050A" w:rsidRDefault="005B434B" w:rsidP="005B434B">
      <w:pPr>
        <w:pStyle w:val="Head3"/>
        <w:rPr>
          <w:rStyle w:val="Head3oldChar"/>
          <w:rFonts w:ascii="Linux Libertine O" w:hAnsi="Linux Libertine O" w:cs="Linux Libertine O"/>
          <w:b w:val="0"/>
          <w:lang w:eastAsia="ja-JP"/>
        </w:rPr>
      </w:pPr>
      <w:proofErr w:type="spellStart"/>
      <w:r w:rsidRPr="002375A6">
        <w:rPr>
          <w:rStyle w:val="Head3oldChar"/>
        </w:rPr>
        <w:t>DisplayFormula</w:t>
      </w:r>
      <w:proofErr w:type="spellEnd"/>
      <w:r w:rsidRPr="002375A6">
        <w:rPr>
          <w:rStyle w:val="Head3oldChar"/>
        </w:rPr>
        <w:t>.</w:t>
      </w:r>
    </w:p>
    <w:p w14:paraId="66CDCEBE" w14:textId="77777777" w:rsidR="005B434B" w:rsidRPr="0058050A" w:rsidRDefault="005B434B" w:rsidP="005B434B">
      <w:pPr>
        <w:pStyle w:val="PostHeadPara"/>
        <w:rPr>
          <w:rStyle w:val="Parachar"/>
          <w:i w:val="0"/>
        </w:rPr>
      </w:pPr>
      <w:r w:rsidRPr="0058050A">
        <w:rPr>
          <w:rStyle w:val="Parachar"/>
        </w:rPr>
        <w:t xml:space="preserve">The </w:t>
      </w:r>
      <w:proofErr w:type="spellStart"/>
      <w:r w:rsidRPr="0058050A">
        <w:rPr>
          <w:rStyle w:val="Parachar"/>
          <w:b/>
        </w:rPr>
        <w:t>DisplayFormula</w:t>
      </w:r>
      <w:proofErr w:type="spellEnd"/>
      <w:r w:rsidRPr="0058050A">
        <w:rPr>
          <w:rStyle w:val="Parachar"/>
        </w:rPr>
        <w:t xml:space="preserve"> style is applied in the numbered math equation. A numbered display equation always has an equation number (label) on the right.</w:t>
      </w:r>
    </w:p>
    <w:p w14:paraId="00812BDD" w14:textId="77777777" w:rsidR="005B434B" w:rsidRPr="00EE2E4F" w:rsidRDefault="00DC7A45" w:rsidP="005B434B">
      <w:pPr>
        <w:pStyle w:val="DisplayFormula"/>
      </w:pPr>
      <m:oMath>
        <m:f>
          <m:fPr>
            <m:ctrlPr>
              <w:rPr>
                <w:rFonts w:ascii="Cambria Math" w:hAnsi="Cambria Math"/>
                <w:i/>
                <w:noProof/>
              </w:rPr>
            </m:ctrlPr>
          </m:fPr>
          <m:num>
            <m:r>
              <w:rPr>
                <w:rFonts w:ascii="Cambria Math" w:hAnsi="Cambria Math"/>
                <w:noProof/>
              </w:rPr>
              <m:t>x=-</m:t>
            </m:r>
            <m:r>
              <w:rPr>
                <w:rFonts w:ascii="Cambria Math" w:hAnsi="Cambria Math" w:cs="Cambria Math"/>
                <w:noProof/>
              </w:rPr>
              <m:t>b</m:t>
            </m:r>
            <m:r>
              <w:rPr>
                <w:rFonts w:ascii="Cambria Math" w:hAnsi="Cambria Math"/>
                <w:noProof/>
              </w:rPr>
              <m:t>±</m:t>
            </m:r>
            <m:rad>
              <m:radPr>
                <m:degHide m:val="1"/>
                <m:ctrlPr>
                  <w:rPr>
                    <w:rFonts w:ascii="Cambria Math" w:hAnsi="Cambria Math"/>
                    <w:i/>
                    <w:noProof/>
                  </w:rPr>
                </m:ctrlPr>
              </m:radPr>
              <m:deg/>
              <m:e>
                <m:sSup>
                  <m:sSupPr>
                    <m:ctrlPr>
                      <w:rPr>
                        <w:rFonts w:ascii="Cambria Math" w:hAnsi="Cambria Math"/>
                        <w:i/>
                        <w:noProof/>
                      </w:rPr>
                    </m:ctrlPr>
                  </m:sSupPr>
                  <m:e>
                    <m:r>
                      <w:rPr>
                        <w:rFonts w:ascii="Cambria Math" w:hAnsi="Cambria Math" w:cs="Cambria Math"/>
                        <w:noProof/>
                      </w:rPr>
                      <m:t>b</m:t>
                    </m:r>
                  </m:e>
                  <m:sup>
                    <m:r>
                      <w:rPr>
                        <w:rFonts w:ascii="Cambria Math" w:hAnsi="Cambria Math"/>
                        <w:noProof/>
                      </w:rPr>
                      <m:t>2</m:t>
                    </m:r>
                  </m:sup>
                </m:sSup>
                <m:r>
                  <w:rPr>
                    <w:rFonts w:ascii="Cambria Math" w:hAnsi="Cambria Math"/>
                    <w:noProof/>
                  </w:rPr>
                  <m:t>-4</m:t>
                </m:r>
                <m:r>
                  <w:rPr>
                    <w:rFonts w:ascii="Cambria Math" w:hAnsi="Cambria Math" w:cs="Cambria Math"/>
                    <w:noProof/>
                  </w:rPr>
                  <m:t>ac</m:t>
                </m:r>
              </m:e>
            </m:rad>
          </m:num>
          <m:den>
            <m:r>
              <w:rPr>
                <w:rFonts w:ascii="Cambria Math" w:hAnsi="Cambria Math"/>
                <w:noProof/>
              </w:rPr>
              <m:t>2</m:t>
            </m:r>
            <m:r>
              <w:rPr>
                <w:rFonts w:ascii="Cambria Math" w:hAnsi="Cambria Math" w:cs="Cambria Math"/>
                <w:noProof/>
              </w:rPr>
              <m:t>a</m:t>
            </m:r>
          </m:den>
        </m:f>
      </m:oMath>
      <w:r w:rsidR="005B434B" w:rsidRPr="006552C5">
        <w:tab/>
        <w:t>(1)</w:t>
      </w:r>
    </w:p>
    <w:p w14:paraId="767C72C8" w14:textId="77777777" w:rsidR="005B434B" w:rsidRPr="0058050A" w:rsidRDefault="005B434B" w:rsidP="005B434B">
      <w:pPr>
        <w:pStyle w:val="Head3"/>
        <w:rPr>
          <w:rStyle w:val="Head3oldChar"/>
          <w:rFonts w:ascii="Linux Libertine O" w:hAnsi="Linux Libertine O" w:cs="Linux Libertine O"/>
          <w:b w:val="0"/>
          <w:lang w:eastAsia="ja-JP"/>
        </w:rPr>
      </w:pPr>
      <w:proofErr w:type="spellStart"/>
      <w:r w:rsidRPr="009E27B2">
        <w:rPr>
          <w:rFonts w:ascii="Linux Libertine O" w:hAnsi="Linux Libertine O" w:cs="Linux Libertine O"/>
        </w:rPr>
        <w:t>DisplayFormula.Unnum</w:t>
      </w:r>
      <w:proofErr w:type="spellEnd"/>
      <w:r>
        <w:rPr>
          <w:rStyle w:val="Head3oldChar"/>
        </w:rPr>
        <w:t>.</w:t>
      </w:r>
    </w:p>
    <w:p w14:paraId="1F4C5706" w14:textId="77777777" w:rsidR="005B434B" w:rsidRPr="0058050A" w:rsidRDefault="005B434B" w:rsidP="005B434B">
      <w:pPr>
        <w:pStyle w:val="PostHeadPara"/>
        <w:rPr>
          <w:rStyle w:val="Parachar"/>
          <w:i w:val="0"/>
        </w:rPr>
      </w:pPr>
      <w:r w:rsidRPr="0058050A">
        <w:rPr>
          <w:rStyle w:val="Parachar"/>
        </w:rPr>
        <w:t xml:space="preserve">The </w:t>
      </w:r>
      <w:proofErr w:type="spellStart"/>
      <w:r w:rsidRPr="0058050A">
        <w:rPr>
          <w:rStyle w:val="Parachar"/>
          <w:b/>
        </w:rPr>
        <w:t>DisplayFormulaUnnum</w:t>
      </w:r>
      <w:proofErr w:type="spellEnd"/>
      <w:r w:rsidRPr="0058050A">
        <w:rPr>
          <w:rStyle w:val="Parachar"/>
        </w:rPr>
        <w:t xml:space="preserve"> style is applied only in unnumbered equations. An unnumbered display equation never contains an equation number </w:t>
      </w:r>
      <w:proofErr w:type="spellStart"/>
      <w:r w:rsidRPr="0058050A">
        <w:rPr>
          <w:rStyle w:val="Parachar"/>
        </w:rPr>
        <w:t>Bertot</w:t>
      </w:r>
      <w:proofErr w:type="spellEnd"/>
      <w:r w:rsidRPr="0058050A">
        <w:rPr>
          <w:rStyle w:val="Parachar"/>
        </w:rPr>
        <w:t xml:space="preserve"> and Grimes (2012) on the right—this element distinguishes it from the numbered equation. </w:t>
      </w:r>
    </w:p>
    <w:p w14:paraId="4EB343A4" w14:textId="77777777" w:rsidR="005B434B" w:rsidRDefault="00DC7A45" w:rsidP="005B434B">
      <w:pPr>
        <w:pStyle w:val="DisplayFormulaUnnum"/>
      </w:pPr>
      <m:oMathPara>
        <m:oMath>
          <m:f>
            <m:fPr>
              <m:ctrlPr>
                <w:rPr>
                  <w:rFonts w:ascii="Cambria Math" w:hAnsi="Cambria Math"/>
                  <w:noProof/>
                </w:rPr>
              </m:ctrlPr>
            </m:fPr>
            <m:num>
              <m:r>
                <w:rPr>
                  <w:rFonts w:ascii="Cambria Math" w:hAnsi="Cambria Math" w:cs="Cambria Math"/>
                  <w:noProof/>
                </w:rPr>
                <m:t>x</m:t>
              </m:r>
              <m:r>
                <m:rPr>
                  <m:sty m:val="p"/>
                </m:rPr>
                <w:rPr>
                  <w:rFonts w:ascii="Cambria Math" w:hAnsi="Cambria Math"/>
                  <w:noProof/>
                </w:rPr>
                <m:t>=-</m:t>
              </m:r>
              <m:r>
                <w:rPr>
                  <w:rFonts w:ascii="Cambria Math" w:hAnsi="Cambria Math" w:cs="Cambria Math"/>
                  <w:noProof/>
                </w:rPr>
                <m:t>b</m:t>
              </m:r>
              <m:r>
                <m:rPr>
                  <m:sty m:val="p"/>
                </m:rPr>
                <w:rPr>
                  <w:rFonts w:ascii="Cambria Math" w:hAnsi="Cambria Math"/>
                  <w:noProof/>
                </w:rPr>
                <m:t>±</m:t>
              </m:r>
              <m:rad>
                <m:radPr>
                  <m:degHide m:val="1"/>
                  <m:ctrlPr>
                    <w:rPr>
                      <w:rFonts w:ascii="Cambria Math" w:hAnsi="Cambria Math"/>
                      <w:noProof/>
                    </w:rPr>
                  </m:ctrlPr>
                </m:radPr>
                <m:deg/>
                <m:e>
                  <m:sSup>
                    <m:sSupPr>
                      <m:ctrlPr>
                        <w:rPr>
                          <w:rFonts w:ascii="Cambria Math" w:hAnsi="Cambria Math"/>
                          <w:noProof/>
                        </w:rPr>
                      </m:ctrlPr>
                    </m:sSupPr>
                    <m:e>
                      <m:r>
                        <w:rPr>
                          <w:rFonts w:ascii="Cambria Math" w:hAnsi="Cambria Math" w:cs="Cambria Math"/>
                          <w:noProof/>
                        </w:rPr>
                        <m:t>b</m:t>
                      </m:r>
                    </m:e>
                    <m:sup>
                      <m:r>
                        <m:rPr>
                          <m:sty m:val="p"/>
                        </m:rPr>
                        <w:rPr>
                          <w:rFonts w:ascii="Cambria Math" w:hAnsi="Cambria Math"/>
                          <w:noProof/>
                        </w:rPr>
                        <m:t>2</m:t>
                      </m:r>
                    </m:sup>
                  </m:sSup>
                  <m:r>
                    <m:rPr>
                      <m:sty m:val="p"/>
                    </m:rPr>
                    <w:rPr>
                      <w:rFonts w:ascii="Cambria Math" w:hAnsi="Cambria Math"/>
                      <w:noProof/>
                    </w:rPr>
                    <m:t>-4</m:t>
                  </m:r>
                  <m:r>
                    <w:rPr>
                      <w:rFonts w:ascii="Cambria Math" w:hAnsi="Cambria Math" w:cs="Cambria Math"/>
                      <w:noProof/>
                    </w:rPr>
                    <m:t>ac</m:t>
                  </m:r>
                </m:e>
              </m:rad>
            </m:num>
            <m:den>
              <m:r>
                <m:rPr>
                  <m:sty m:val="p"/>
                </m:rPr>
                <w:rPr>
                  <w:rFonts w:ascii="Cambria Math" w:hAnsi="Cambria Math"/>
                  <w:noProof/>
                </w:rPr>
                <m:t>2</m:t>
              </m:r>
              <m:r>
                <w:rPr>
                  <w:rFonts w:ascii="Cambria Math" w:hAnsi="Cambria Math" w:cs="Cambria Math"/>
                  <w:noProof/>
                </w:rPr>
                <m:t>a</m:t>
              </m:r>
            </m:den>
          </m:f>
        </m:oMath>
      </m:oMathPara>
    </w:p>
    <w:p w14:paraId="4E36C8D6" w14:textId="77777777" w:rsidR="005B434B" w:rsidRPr="00B7329F" w:rsidRDefault="005B434B" w:rsidP="005B434B">
      <w:pPr>
        <w:pStyle w:val="ParaContinue"/>
        <w:ind w:firstLine="0"/>
        <w:rPr>
          <w:rStyle w:val="Parachar"/>
          <w:i w:val="0"/>
        </w:rPr>
      </w:pPr>
      <w:r w:rsidRPr="00B7329F">
        <w:rPr>
          <w:rStyle w:val="Parachar"/>
        </w:rPr>
        <w:t xml:space="preserve">Please note: the subsequent text after the </w:t>
      </w:r>
      <w:proofErr w:type="spellStart"/>
      <w:r w:rsidRPr="00B7329F">
        <w:rPr>
          <w:rStyle w:val="Parachar"/>
          <w:b/>
        </w:rPr>
        <w:t>DisplayFormula</w:t>
      </w:r>
      <w:proofErr w:type="spellEnd"/>
      <w:r w:rsidRPr="00B7329F">
        <w:rPr>
          <w:rStyle w:val="Parachar"/>
        </w:rPr>
        <w:t xml:space="preserve"> (numbered equation) or </w:t>
      </w:r>
      <w:proofErr w:type="spellStart"/>
      <w:r w:rsidRPr="00B7329F">
        <w:rPr>
          <w:rStyle w:val="Parachar"/>
          <w:b/>
        </w:rPr>
        <w:t>DisplayFormulaUnnum</w:t>
      </w:r>
      <w:proofErr w:type="spellEnd"/>
      <w:r w:rsidRPr="00B7329F">
        <w:rPr>
          <w:rStyle w:val="Parachar"/>
        </w:rPr>
        <w:t xml:space="preserve"> (unnumbered equation) must have the paragraph style </w:t>
      </w:r>
      <w:proofErr w:type="spellStart"/>
      <w:r w:rsidRPr="00B7329F">
        <w:rPr>
          <w:rStyle w:val="Parachar"/>
          <w:b/>
        </w:rPr>
        <w:t>ParaContinue</w:t>
      </w:r>
      <w:proofErr w:type="spellEnd"/>
      <w:r w:rsidRPr="00B7329F">
        <w:rPr>
          <w:rStyle w:val="Parachar"/>
        </w:rPr>
        <w:t xml:space="preserve"> applied.</w:t>
      </w:r>
    </w:p>
    <w:p w14:paraId="26C3A6EA" w14:textId="77777777" w:rsidR="005B434B" w:rsidRDefault="005B434B" w:rsidP="005B434B">
      <w:pPr>
        <w:pStyle w:val="Head2"/>
        <w:tabs>
          <w:tab w:val="clear" w:pos="360"/>
        </w:tabs>
      </w:pPr>
      <w:r>
        <w:t>Math statements</w:t>
      </w:r>
    </w:p>
    <w:p w14:paraId="3AE72B6F" w14:textId="77777777" w:rsidR="005B434B" w:rsidRPr="00355041" w:rsidRDefault="005B434B" w:rsidP="005B434B">
      <w:pPr>
        <w:pStyle w:val="PostHeadPara"/>
      </w:pPr>
      <w:r>
        <w:t>Math statements should have the “Statement” style applied.</w:t>
      </w:r>
    </w:p>
    <w:p w14:paraId="517A25A7" w14:textId="77777777" w:rsidR="005B434B" w:rsidRDefault="005B434B" w:rsidP="005B434B">
      <w:pPr>
        <w:pStyle w:val="Statements"/>
        <w:ind w:firstLine="245"/>
        <w:rPr>
          <w:rFonts w:ascii="Times New Roman" w:hAnsi="Times New Roman"/>
          <w:lang w:eastAsia="ja-JP"/>
        </w:rPr>
      </w:pPr>
      <w:r>
        <w:rPr>
          <w:rFonts w:ascii="Times New Roman" w:hAnsi="Times New Roman"/>
          <w:b/>
          <w:lang w:eastAsia="ja-JP"/>
        </w:rPr>
        <w:t>Theorem/Proof/Lemma.</w:t>
      </w:r>
      <w:r>
        <w:rPr>
          <w:rFonts w:ascii="Times New Roman" w:hAnsi="Times New Roman"/>
          <w:lang w:eastAsia="ja-JP"/>
        </w:rPr>
        <w:t xml:space="preserve"> Math statements should have the “</w:t>
      </w:r>
      <w:r>
        <w:rPr>
          <w:rFonts w:ascii="Times New Roman" w:hAnsi="Times New Roman"/>
          <w:b/>
          <w:lang w:eastAsia="ja-JP"/>
        </w:rPr>
        <w:t>Statement</w:t>
      </w:r>
      <w:r>
        <w:rPr>
          <w:rFonts w:ascii="Times New Roman" w:hAnsi="Times New Roman"/>
          <w:lang w:eastAsia="ja-JP"/>
        </w:rPr>
        <w:t>” style applied. This paragraph is an example of the “</w:t>
      </w:r>
      <w:r>
        <w:rPr>
          <w:rFonts w:ascii="Times New Roman" w:hAnsi="Times New Roman"/>
          <w:b/>
          <w:lang w:eastAsia="ja-JP"/>
        </w:rPr>
        <w:t>Statement</w:t>
      </w:r>
      <w:r>
        <w:rPr>
          <w:rFonts w:ascii="Times New Roman" w:hAnsi="Times New Roman"/>
          <w:lang w:eastAsia="ja-JP"/>
        </w:rPr>
        <w:t>” style.</w:t>
      </w:r>
    </w:p>
    <w:p w14:paraId="560359D3" w14:textId="77777777" w:rsidR="005B434B" w:rsidRDefault="005B434B" w:rsidP="005B434B">
      <w:pPr>
        <w:pStyle w:val="Head2"/>
        <w:tabs>
          <w:tab w:val="clear" w:pos="360"/>
        </w:tabs>
        <w:rPr>
          <w:rFonts w:ascii="Times New Roman" w:hAnsi="Times New Roman"/>
          <w:lang w:eastAsia="ja-JP"/>
        </w:rPr>
      </w:pPr>
      <w:r>
        <w:rPr>
          <w:rFonts w:ascii="Times New Roman" w:hAnsi="Times New Roman"/>
          <w:lang w:eastAsia="ja-JP"/>
        </w:rPr>
        <w:lastRenderedPageBreak/>
        <w:t>Algorithms</w:t>
      </w:r>
    </w:p>
    <w:p w14:paraId="5999CB8B" w14:textId="77777777" w:rsidR="005B434B" w:rsidRPr="00A65ADA" w:rsidRDefault="005B434B" w:rsidP="005B434B">
      <w:pPr>
        <w:pStyle w:val="PostHeadPara"/>
      </w:pPr>
      <w:r>
        <w:t>Algorithms use the styles “</w:t>
      </w:r>
      <w:proofErr w:type="spellStart"/>
      <w:r>
        <w:t>AlgorithmCaption</w:t>
      </w:r>
      <w:proofErr w:type="spellEnd"/>
      <w:r>
        <w:t>” and “Algorithm”.</w:t>
      </w:r>
    </w:p>
    <w:p w14:paraId="7C226FCE" w14:textId="77777777" w:rsidR="005B434B" w:rsidRPr="006F02D2" w:rsidRDefault="005B434B" w:rsidP="005B434B">
      <w:pPr>
        <w:pStyle w:val="AlgorithmCaption"/>
        <w:rPr>
          <w:rFonts w:ascii="Times New Roman" w:hAnsi="Times New Roman"/>
          <w:sz w:val="20"/>
          <w:szCs w:val="20"/>
          <w:lang w:eastAsia="ja-JP"/>
        </w:rPr>
      </w:pPr>
      <w:r w:rsidRPr="006F02D2">
        <w:rPr>
          <w:rFonts w:ascii="Times New Roman" w:hAnsi="Times New Roman"/>
          <w:sz w:val="20"/>
          <w:szCs w:val="20"/>
          <w:lang w:eastAsia="ja-JP"/>
        </w:rPr>
        <w:t>ALGORITHM 1: Iterative Algorithm</w:t>
      </w:r>
    </w:p>
    <w:p w14:paraId="502829A5" w14:textId="77777777" w:rsidR="005B434B" w:rsidRPr="00906FA6" w:rsidRDefault="005B434B" w:rsidP="005B434B">
      <w:pPr>
        <w:pStyle w:val="Algorithm"/>
      </w:pPr>
      <w:proofErr w:type="spellStart"/>
      <w:r w:rsidRPr="00906FA6">
        <w:t>current_position</w:t>
      </w:r>
      <w:proofErr w:type="spellEnd"/>
      <w:r w:rsidRPr="00906FA6">
        <w:t xml:space="preserve">  </w:t>
      </w:r>
      <w:r w:rsidRPr="00906FA6">
        <w:tab/>
        <w:t xml:space="preserve"> center</w:t>
      </w:r>
    </w:p>
    <w:p w14:paraId="2FD289DE" w14:textId="77777777" w:rsidR="005B434B" w:rsidRPr="00906FA6" w:rsidRDefault="005B434B" w:rsidP="005B434B">
      <w:pPr>
        <w:pStyle w:val="Algorithm"/>
        <w:rPr>
          <w:rFonts w:cs="Linux Libertine O"/>
        </w:rPr>
      </w:pPr>
      <w:proofErr w:type="spellStart"/>
      <w:r w:rsidRPr="00906FA6">
        <w:rPr>
          <w:rFonts w:cs="Linux Libertine O"/>
        </w:rPr>
        <w:t>current_direction</w:t>
      </w:r>
      <w:proofErr w:type="spellEnd"/>
      <w:r w:rsidRPr="00906FA6">
        <w:rPr>
          <w:rFonts w:cs="Linux Libertine O"/>
        </w:rPr>
        <w:t xml:space="preserve">  </w:t>
      </w:r>
      <w:r w:rsidRPr="00906FA6">
        <w:rPr>
          <w:rFonts w:cs="Linux Libertine O"/>
        </w:rPr>
        <w:tab/>
        <w:t xml:space="preserve"> up</w:t>
      </w:r>
    </w:p>
    <w:p w14:paraId="3AFFC4D8" w14:textId="77777777" w:rsidR="005B434B" w:rsidRPr="00906FA6" w:rsidRDefault="005B434B" w:rsidP="005B434B">
      <w:pPr>
        <w:pStyle w:val="Algorithm"/>
        <w:rPr>
          <w:rFonts w:cs="Linux Libertine O"/>
        </w:rPr>
      </w:pPr>
      <w:proofErr w:type="spellStart"/>
      <w:r w:rsidRPr="00906FA6">
        <w:rPr>
          <w:rFonts w:cs="Linux Libertine O"/>
        </w:rPr>
        <w:t>current_position</w:t>
      </w:r>
      <w:proofErr w:type="spellEnd"/>
      <w:r w:rsidRPr="00906FA6">
        <w:rPr>
          <w:rFonts w:cs="Linux Libertine O"/>
        </w:rPr>
        <w:t xml:space="preserve">  is inside circle</w:t>
      </w:r>
    </w:p>
    <w:p w14:paraId="012F58FB" w14:textId="77777777" w:rsidR="005B434B" w:rsidRPr="00906FA6" w:rsidRDefault="005B434B" w:rsidP="005B434B">
      <w:pPr>
        <w:pStyle w:val="Algorithm"/>
        <w:rPr>
          <w:rFonts w:cs="Linux Libertine O"/>
        </w:rPr>
      </w:pPr>
      <w:r w:rsidRPr="00906FA6">
        <w:rPr>
          <w:rFonts w:cs="Linux Libertine O"/>
        </w:rPr>
        <w:t xml:space="preserve">while </w:t>
      </w:r>
      <w:proofErr w:type="spellStart"/>
      <w:r w:rsidRPr="00906FA6">
        <w:rPr>
          <w:rFonts w:cs="Linux Libertine O"/>
        </w:rPr>
        <w:t>current_position</w:t>
      </w:r>
      <w:proofErr w:type="spellEnd"/>
      <w:r w:rsidRPr="00906FA6">
        <w:rPr>
          <w:rFonts w:cs="Linux Libertine O"/>
        </w:rPr>
        <w:t xml:space="preserve"> is inside circle, do</w:t>
      </w:r>
    </w:p>
    <w:p w14:paraId="107545BE" w14:textId="77777777" w:rsidR="005B434B" w:rsidRPr="00906FA6" w:rsidRDefault="005B434B" w:rsidP="005B434B">
      <w:pPr>
        <w:pStyle w:val="Algorithm"/>
        <w:rPr>
          <w:rFonts w:cs="Linux Libertine O"/>
        </w:rPr>
      </w:pPr>
      <w:r w:rsidRPr="00906FA6">
        <w:rPr>
          <w:rFonts w:cs="Linux Libertine O"/>
        </w:rPr>
        <w:tab/>
        <w:t xml:space="preserve">neighborhood all grid hexes within two hexes from </w:t>
      </w:r>
      <w:proofErr w:type="spellStart"/>
      <w:r w:rsidRPr="00906FA6">
        <w:rPr>
          <w:rFonts w:cs="Linux Libertine O"/>
        </w:rPr>
        <w:t>current_position</w:t>
      </w:r>
      <w:proofErr w:type="spellEnd"/>
    </w:p>
    <w:p w14:paraId="7E01321C" w14:textId="77777777" w:rsidR="005B434B" w:rsidRPr="00906FA6" w:rsidRDefault="005B434B" w:rsidP="005B434B">
      <w:pPr>
        <w:pStyle w:val="Algorithm"/>
        <w:rPr>
          <w:rFonts w:cs="Linux Libertine O"/>
        </w:rPr>
      </w:pPr>
      <w:r w:rsidRPr="00906FA6">
        <w:rPr>
          <w:rFonts w:cs="Linux Libertine O"/>
        </w:rPr>
        <w:tab/>
        <w:t xml:space="preserve">for each hex in neighborhood, do </w:t>
      </w:r>
    </w:p>
    <w:p w14:paraId="0EEC4856" w14:textId="77777777" w:rsidR="005B434B" w:rsidRPr="00906FA6" w:rsidRDefault="005B434B" w:rsidP="005B434B">
      <w:pPr>
        <w:pStyle w:val="Algorithm"/>
        <w:rPr>
          <w:rFonts w:cs="Linux Libertine O"/>
        </w:rPr>
      </w:pPr>
      <w:r w:rsidRPr="00906FA6">
        <w:rPr>
          <w:rFonts w:cs="Linux Libertine O"/>
        </w:rPr>
        <w:tab/>
      </w:r>
      <w:r w:rsidRPr="00906FA6">
        <w:rPr>
          <w:rFonts w:cs="Linux Libertine O"/>
        </w:rPr>
        <w:tab/>
        <w:t>for each neuron in hex do</w:t>
      </w:r>
    </w:p>
    <w:p w14:paraId="199FB32F" w14:textId="77777777" w:rsidR="005B434B" w:rsidRPr="00906FA6" w:rsidRDefault="005B434B" w:rsidP="005B434B">
      <w:pPr>
        <w:pStyle w:val="Algorithm"/>
      </w:pPr>
      <w:r w:rsidRPr="00906FA6">
        <w:tab/>
      </w:r>
      <w:r w:rsidRPr="00906FA6">
        <w:tab/>
        <w:t xml:space="preserve">      convert </w:t>
      </w:r>
      <w:proofErr w:type="spellStart"/>
      <w:r w:rsidRPr="00906FA6">
        <w:t>neuron_orientation</w:t>
      </w:r>
      <w:proofErr w:type="spellEnd"/>
      <w:r w:rsidRPr="00906FA6">
        <w:t xml:space="preserve"> to vector</w:t>
      </w:r>
    </w:p>
    <w:p w14:paraId="1EA9BE6F" w14:textId="77777777" w:rsidR="005B434B" w:rsidRPr="00906FA6" w:rsidRDefault="005B434B" w:rsidP="005B434B">
      <w:pPr>
        <w:pStyle w:val="Algorithm"/>
        <w:rPr>
          <w:rFonts w:cs="Linux Libertine O"/>
        </w:rPr>
      </w:pPr>
      <w:r w:rsidRPr="00906FA6">
        <w:rPr>
          <w:rFonts w:cs="Linux Libertine O"/>
        </w:rPr>
        <w:tab/>
      </w:r>
      <w:r w:rsidRPr="00906FA6">
        <w:rPr>
          <w:rFonts w:cs="Linux Libertine O"/>
        </w:rPr>
        <w:tab/>
        <w:t xml:space="preserve">      scale vector by </w:t>
      </w:r>
      <w:proofErr w:type="spellStart"/>
      <w:r w:rsidRPr="00906FA6">
        <w:rPr>
          <w:rFonts w:cs="Linux Libertine O"/>
        </w:rPr>
        <w:t>neuron_excitation</w:t>
      </w:r>
      <w:proofErr w:type="spellEnd"/>
    </w:p>
    <w:p w14:paraId="70FB702E" w14:textId="77777777" w:rsidR="005B434B" w:rsidRPr="00906FA6" w:rsidRDefault="005B434B" w:rsidP="005B434B">
      <w:pPr>
        <w:pStyle w:val="Algorithm"/>
        <w:rPr>
          <w:rFonts w:cs="Linux Libertine O"/>
        </w:rPr>
      </w:pPr>
      <w:r w:rsidRPr="00906FA6">
        <w:rPr>
          <w:rFonts w:cs="Linux Libertine O"/>
        </w:rPr>
        <w:tab/>
        <w:t xml:space="preserve">            </w:t>
      </w:r>
      <w:proofErr w:type="spellStart"/>
      <w:r w:rsidRPr="00906FA6">
        <w:rPr>
          <w:rFonts w:cs="Linux Libertine O"/>
        </w:rPr>
        <w:t>vector_sum</w:t>
      </w:r>
      <w:proofErr w:type="spellEnd"/>
      <w:r w:rsidRPr="00906FA6">
        <w:rPr>
          <w:rFonts w:cs="Linux Libertine O"/>
        </w:rPr>
        <w:t xml:space="preserve"> </w:t>
      </w:r>
      <w:proofErr w:type="spellStart"/>
      <w:r w:rsidRPr="00906FA6">
        <w:rPr>
          <w:rFonts w:cs="Linux Libertine O"/>
        </w:rPr>
        <w:t>vector_sum</w:t>
      </w:r>
      <w:proofErr w:type="spellEnd"/>
      <w:r w:rsidRPr="00906FA6">
        <w:rPr>
          <w:rFonts w:cs="Linux Libertine O"/>
        </w:rPr>
        <w:t xml:space="preserve"> + vector</w:t>
      </w:r>
    </w:p>
    <w:p w14:paraId="790B75F7" w14:textId="77777777" w:rsidR="005B434B" w:rsidRPr="00906FA6" w:rsidRDefault="005B434B" w:rsidP="005B434B">
      <w:pPr>
        <w:pStyle w:val="Algorithm"/>
        <w:rPr>
          <w:rFonts w:cs="Linux Libertine O"/>
        </w:rPr>
      </w:pPr>
      <w:r w:rsidRPr="00906FA6">
        <w:rPr>
          <w:rFonts w:cs="Linux Libertine O"/>
        </w:rPr>
        <w:t xml:space="preserve">             end </w:t>
      </w:r>
    </w:p>
    <w:p w14:paraId="47B97C3E" w14:textId="77777777" w:rsidR="005B434B" w:rsidRPr="00906FA6" w:rsidRDefault="005B434B" w:rsidP="005B434B">
      <w:pPr>
        <w:pStyle w:val="Algorithm"/>
        <w:rPr>
          <w:rFonts w:cs="Linux Libertine O"/>
        </w:rPr>
      </w:pPr>
      <w:r w:rsidRPr="00906FA6">
        <w:rPr>
          <w:rFonts w:cs="Linux Libertine O"/>
        </w:rPr>
        <w:t xml:space="preserve">      end</w:t>
      </w:r>
    </w:p>
    <w:p w14:paraId="31E02593" w14:textId="77777777" w:rsidR="005B434B" w:rsidRPr="00906FA6" w:rsidRDefault="005B434B" w:rsidP="005B434B">
      <w:pPr>
        <w:pStyle w:val="Algorithm"/>
        <w:rPr>
          <w:rFonts w:cs="Linux Libertine O"/>
        </w:rPr>
      </w:pPr>
      <w:r w:rsidRPr="00906FA6">
        <w:rPr>
          <w:rFonts w:cs="Linux Libertine O"/>
        </w:rPr>
        <w:t xml:space="preserve">     normalize </w:t>
      </w:r>
      <w:proofErr w:type="spellStart"/>
      <w:r w:rsidRPr="00906FA6">
        <w:rPr>
          <w:rFonts w:cs="Linux Libertine O"/>
        </w:rPr>
        <w:t>vector_sum</w:t>
      </w:r>
      <w:proofErr w:type="spellEnd"/>
    </w:p>
    <w:p w14:paraId="7F0E4414" w14:textId="77777777" w:rsidR="005B434B" w:rsidRPr="003D6F43" w:rsidRDefault="005B434B" w:rsidP="005B434B">
      <w:pPr>
        <w:pStyle w:val="Algorithm"/>
      </w:pPr>
      <w:r w:rsidRPr="00906FA6">
        <w:t>end</w:t>
      </w:r>
    </w:p>
    <w:p w14:paraId="61569EA3" w14:textId="77777777" w:rsidR="001142BA" w:rsidRDefault="001142BA" w:rsidP="001142BA">
      <w:pPr>
        <w:pStyle w:val="Head1"/>
      </w:pPr>
      <w:r w:rsidRPr="001142BA">
        <w:t>COMPUTER CODE</w:t>
      </w:r>
    </w:p>
    <w:p w14:paraId="5310B84B" w14:textId="77777777" w:rsidR="00D07298" w:rsidRPr="003C3AB4" w:rsidRDefault="00D07298" w:rsidP="00D07298">
      <w:pPr>
        <w:pStyle w:val="PostHeadPara"/>
      </w:pPr>
      <w:r w:rsidRPr="00D07298">
        <w:t>Display Computer codes can be inserted using “</w:t>
      </w:r>
      <w:proofErr w:type="spellStart"/>
      <w:r w:rsidRPr="00D07298">
        <w:t>ComputerCode</w:t>
      </w:r>
      <w:proofErr w:type="spellEnd"/>
      <w:r w:rsidRPr="00D07298">
        <w:t>” style</w:t>
      </w:r>
      <w:r w:rsidRPr="003C3AB4">
        <w:t>.</w:t>
      </w:r>
    </w:p>
    <w:p w14:paraId="437AF05C" w14:textId="77777777" w:rsidR="00D07298" w:rsidRPr="00376DB6" w:rsidRDefault="00D07298" w:rsidP="00D07298">
      <w:pPr>
        <w:pStyle w:val="ComputerCode"/>
      </w:pPr>
      <w:r w:rsidRPr="00376DB6">
        <w:t>CHAT Start</w:t>
      </w:r>
    </w:p>
    <w:p w14:paraId="5E63CE77" w14:textId="77777777" w:rsidR="00D07298" w:rsidRPr="00376DB6" w:rsidRDefault="00D07298" w:rsidP="00D07298">
      <w:pPr>
        <w:pStyle w:val="ComputerCode"/>
      </w:pPr>
      <w:r w:rsidRPr="00376DB6">
        <w:t>SAY Welcome to my world</w:t>
      </w:r>
    </w:p>
    <w:p w14:paraId="35F48B4A" w14:textId="77777777" w:rsidR="00D07298" w:rsidRPr="00376DB6" w:rsidRDefault="00D07298" w:rsidP="00D07298">
      <w:pPr>
        <w:pStyle w:val="ComputerCode"/>
      </w:pPr>
      <w:r w:rsidRPr="00376DB6">
        <w:t>WAIT 1.2</w:t>
      </w:r>
    </w:p>
    <w:p w14:paraId="01906A7B" w14:textId="77777777" w:rsidR="00D07298" w:rsidRPr="00376DB6" w:rsidRDefault="00D07298" w:rsidP="00D07298">
      <w:pPr>
        <w:pStyle w:val="ComputerCode"/>
      </w:pPr>
      <w:r w:rsidRPr="00376DB6">
        <w:t>SAY Thanks for Visiting</w:t>
      </w:r>
    </w:p>
    <w:p w14:paraId="1C51A6EF" w14:textId="77777777" w:rsidR="00D07298" w:rsidRPr="00376DB6" w:rsidRDefault="00D07298" w:rsidP="00D07298">
      <w:pPr>
        <w:pStyle w:val="ComputerCode"/>
      </w:pPr>
      <w:r w:rsidRPr="00376DB6">
        <w:t>ASK Do you want to play a game?</w:t>
      </w:r>
    </w:p>
    <w:p w14:paraId="037DE5C9" w14:textId="77777777" w:rsidR="00D07298" w:rsidRPr="00376DB6" w:rsidRDefault="00D07298" w:rsidP="00D07298">
      <w:pPr>
        <w:pStyle w:val="ComputerCode"/>
      </w:pPr>
      <w:r w:rsidRPr="00376DB6">
        <w:t>OPT Sure</w:t>
      </w:r>
    </w:p>
    <w:p w14:paraId="0FE50F86" w14:textId="77777777" w:rsidR="00D07298" w:rsidRDefault="00D07298" w:rsidP="00D07298">
      <w:pPr>
        <w:pStyle w:val="ComputerCode"/>
      </w:pPr>
      <w:r w:rsidRPr="00376DB6">
        <w:t>OPT No Thanks</w:t>
      </w:r>
    </w:p>
    <w:p w14:paraId="61914C0D" w14:textId="77777777" w:rsidR="00D07298" w:rsidRDefault="00D07298" w:rsidP="00D07298">
      <w:pPr>
        <w:pStyle w:val="ComputerCode"/>
        <w:rPr>
          <w:rStyle w:val="In-textcode"/>
        </w:rPr>
      </w:pPr>
      <w:proofErr w:type="spellStart"/>
      <w:r>
        <w:t>Similary</w:t>
      </w:r>
      <w:proofErr w:type="spellEnd"/>
      <w:r>
        <w:t xml:space="preserve">, </w:t>
      </w:r>
      <w:r w:rsidRPr="00AB15F5">
        <w:rPr>
          <w:rStyle w:val="In-textcode"/>
        </w:rPr>
        <w:t>this is an example of intext code text</w:t>
      </w:r>
      <w:r>
        <w:rPr>
          <w:rStyle w:val="In-textcode"/>
        </w:rPr>
        <w:t>.</w:t>
      </w:r>
    </w:p>
    <w:p w14:paraId="1E1F720B" w14:textId="77777777" w:rsidR="00D07298" w:rsidRPr="00790602" w:rsidRDefault="00D07298" w:rsidP="00D07298">
      <w:pPr>
        <w:pStyle w:val="Para"/>
      </w:pPr>
      <w:proofErr w:type="spellStart"/>
      <w:r>
        <w:t>Similary</w:t>
      </w:r>
      <w:proofErr w:type="spellEnd"/>
      <w:r>
        <w:t xml:space="preserve">, </w:t>
      </w:r>
      <w:r w:rsidRPr="00AB15F5">
        <w:rPr>
          <w:rStyle w:val="In-textcode"/>
        </w:rPr>
        <w:t>this is an example of intext code text</w:t>
      </w:r>
      <w:r>
        <w:rPr>
          <w:rStyle w:val="In-textcode"/>
        </w:rPr>
        <w:t>.</w:t>
      </w:r>
    </w:p>
    <w:p w14:paraId="3766CD97" w14:textId="77777777" w:rsidR="005B434B" w:rsidRDefault="005B434B" w:rsidP="005B434B">
      <w:pPr>
        <w:pStyle w:val="Head1"/>
        <w:tabs>
          <w:tab w:val="clear" w:pos="360"/>
        </w:tabs>
        <w:ind w:left="432" w:hanging="432"/>
      </w:pPr>
      <w:r>
        <w:t>Citing Related Work</w:t>
      </w:r>
    </w:p>
    <w:p w14:paraId="7DE9D92B" w14:textId="77777777" w:rsidR="005B434B" w:rsidRDefault="005B434B" w:rsidP="005B434B">
      <w:pPr>
        <w:pStyle w:val="PostHeadPara"/>
      </w:pPr>
      <w:r w:rsidRPr="003C3AB4">
        <w:t xml:space="preserve">This section cites a variety of </w:t>
      </w:r>
      <w:r>
        <w:t>journal [5, 15], conference [1, 6, 8, 12, 13], and magazine [3] articles</w:t>
      </w:r>
      <w:r w:rsidRPr="003C3AB4">
        <w:t xml:space="preserve"> to illustrate how they appear in the references section. It also cites books</w:t>
      </w:r>
      <w:r>
        <w:t xml:space="preserve"> [9, 10]</w:t>
      </w:r>
      <w:r w:rsidRPr="003C3AB4">
        <w:t>, a technical report</w:t>
      </w:r>
      <w:r>
        <w:t xml:space="preserve"> [7]</w:t>
      </w:r>
      <w:r w:rsidRPr="003C3AB4">
        <w:t>, a PhD dissertation</w:t>
      </w:r>
      <w:r>
        <w:t xml:space="preserve"> [4]</w:t>
      </w:r>
      <w:r w:rsidRPr="003C3AB4">
        <w:t>, an online reference</w:t>
      </w:r>
      <w:r>
        <w:t xml:space="preserve"> [14]</w:t>
      </w:r>
      <w:r w:rsidRPr="003C3AB4">
        <w:t>, a software artifact</w:t>
      </w:r>
      <w:r>
        <w:t xml:space="preserve"> [11]</w:t>
      </w:r>
      <w:r w:rsidRPr="003C3AB4">
        <w:t>, and a dataset</w:t>
      </w:r>
      <w:r>
        <w:t xml:space="preserve"> [2]</w:t>
      </w:r>
      <w:r w:rsidRPr="003C3AB4">
        <w:t>.</w:t>
      </w:r>
    </w:p>
    <w:p w14:paraId="0F3D331F" w14:textId="77777777" w:rsidR="00D07298" w:rsidRPr="001142BA" w:rsidRDefault="00D07298" w:rsidP="00D07298">
      <w:pPr>
        <w:pStyle w:val="Para"/>
        <w:rPr>
          <w:lang w:eastAsia="en-US"/>
        </w:rPr>
      </w:pPr>
      <w:r w:rsidRPr="00D07298">
        <w:rPr>
          <w:lang w:eastAsia="en-US"/>
        </w:rPr>
        <w:t xml:space="preserve">As you build your article, you should note where you will be placing citations. If you are using numbered citations and references, the reference number - "...as shown in [5]..." is sufficient. If you are using the "author </w:t>
      </w:r>
      <w:r w:rsidRPr="00D07298">
        <w:rPr>
          <w:lang w:eastAsia="en-US"/>
        </w:rPr>
        <w:lastRenderedPageBreak/>
        <w:t>year" style, a reasonable placeholder is the primary author's last name and the year of publication - "...as shown in [</w:t>
      </w:r>
      <w:proofErr w:type="spellStart"/>
      <w:r w:rsidRPr="00D07298">
        <w:rPr>
          <w:lang w:eastAsia="en-US"/>
        </w:rPr>
        <w:t>Harel</w:t>
      </w:r>
      <w:proofErr w:type="spellEnd"/>
      <w:r w:rsidRPr="00D07298">
        <w:rPr>
          <w:lang w:eastAsia="en-US"/>
        </w:rPr>
        <w:t xml:space="preserve"> 1978]..." - we will be updating this placeholder later in the process with the citation label as generated by the Word macros in the "master template.</w:t>
      </w:r>
    </w:p>
    <w:p w14:paraId="39DEE056" w14:textId="77777777" w:rsidR="005B434B" w:rsidRDefault="005B434B" w:rsidP="005B434B">
      <w:pPr>
        <w:pStyle w:val="AckHead"/>
        <w:rPr>
          <w:lang w:eastAsia="en-US"/>
        </w:rPr>
      </w:pPr>
      <w:r>
        <w:t>ACKNOWLEDGMENTS</w:t>
      </w:r>
    </w:p>
    <w:p w14:paraId="3651264C" w14:textId="77777777" w:rsidR="005B434B" w:rsidRDefault="005B434B" w:rsidP="005B434B">
      <w:pPr>
        <w:pStyle w:val="AckPara"/>
      </w:pPr>
      <w:r>
        <w:t xml:space="preserve">Acknowledgments are placed before the references. Add information about grants, awards, or other types of funding that you have received to </w:t>
      </w:r>
      <w:r w:rsidRPr="003B13D2">
        <w:t>support</w:t>
      </w:r>
      <w:r>
        <w:t xml:space="preserve"> your research. Author can capture the </w:t>
      </w:r>
      <w:r>
        <w:rPr>
          <w:b/>
        </w:rPr>
        <w:t>grant sponsor information</w:t>
      </w:r>
      <w:r>
        <w:t xml:space="preserve">, by selecting the grant sponsor text and apply style </w:t>
      </w:r>
      <w:r w:rsidRPr="00B1638F">
        <w:t>‘</w:t>
      </w:r>
      <w:proofErr w:type="spellStart"/>
      <w:r w:rsidRPr="00B1638F">
        <w:t>GrantSponsor</w:t>
      </w:r>
      <w:proofErr w:type="spellEnd"/>
      <w:r w:rsidRPr="00B1638F">
        <w:t>’.</w:t>
      </w:r>
      <w:r>
        <w:t xml:space="preserve"> After this, select grant no and apply ‘</w:t>
      </w:r>
      <w:proofErr w:type="spellStart"/>
      <w:r>
        <w:t>GrantNumber</w:t>
      </w:r>
      <w:proofErr w:type="spellEnd"/>
      <w:r>
        <w:t xml:space="preserve">’ from style panel. Example of Grant sponsor: </w:t>
      </w:r>
      <w:r>
        <w:rPr>
          <w:rStyle w:val="GrantSponsor"/>
        </w:rPr>
        <w:t xml:space="preserve">Competitive Research </w:t>
      </w:r>
      <w:proofErr w:type="spellStart"/>
      <w:r>
        <w:rPr>
          <w:rStyle w:val="GrantSponsor"/>
        </w:rPr>
        <w:t>Programme</w:t>
      </w:r>
      <w:proofErr w:type="spellEnd"/>
      <w:r>
        <w:t xml:space="preserve"> and example of Grant no: </w:t>
      </w:r>
      <w:r>
        <w:rPr>
          <w:rStyle w:val="GrantNumber"/>
        </w:rPr>
        <w:t>CRP 10-2012-03</w:t>
      </w:r>
      <w:r>
        <w:t>.</w:t>
      </w:r>
    </w:p>
    <w:p w14:paraId="62371064" w14:textId="77777777" w:rsidR="005B434B" w:rsidRDefault="005B434B" w:rsidP="005B434B">
      <w:pPr>
        <w:pStyle w:val="ReferenceHead"/>
      </w:pPr>
      <w:r>
        <w:t>REFERENCES</w:t>
      </w:r>
    </w:p>
    <w:p w14:paraId="757CC3E9" w14:textId="77777777" w:rsidR="005B434B" w:rsidRDefault="005B434B" w:rsidP="005B434B">
      <w:pPr>
        <w:pStyle w:val="Bibentry"/>
      </w:pPr>
      <w:r>
        <w:t xml:space="preserve">Atul </w:t>
      </w:r>
      <w:proofErr w:type="spellStart"/>
      <w:r>
        <w:t>Adya</w:t>
      </w:r>
      <w:proofErr w:type="spellEnd"/>
      <w:r>
        <w:t xml:space="preserve">, </w:t>
      </w:r>
      <w:proofErr w:type="spellStart"/>
      <w:r>
        <w:t>Paramvir</w:t>
      </w:r>
      <w:proofErr w:type="spellEnd"/>
      <w:r>
        <w:t xml:space="preserve"> </w:t>
      </w:r>
      <w:proofErr w:type="spellStart"/>
      <w:r>
        <w:t>Bahl</w:t>
      </w:r>
      <w:proofErr w:type="spellEnd"/>
      <w:r>
        <w:t xml:space="preserve">, Jitendra </w:t>
      </w:r>
      <w:proofErr w:type="spellStart"/>
      <w:r>
        <w:t>Padhye</w:t>
      </w:r>
      <w:proofErr w:type="spellEnd"/>
      <w:r>
        <w:t xml:space="preserve">, Alec Wolman, and </w:t>
      </w:r>
      <w:proofErr w:type="spellStart"/>
      <w:r>
        <w:t>Lidong</w:t>
      </w:r>
      <w:proofErr w:type="spellEnd"/>
      <w:r>
        <w:t xml:space="preserve"> Zhou. 2004. A multi-radio unification protocol for IEEE 802.11 wireless networks. In Proceedings of the IEEE 1st International Conference on </w:t>
      </w:r>
      <w:proofErr w:type="spellStart"/>
      <w:r>
        <w:t>Broadnets</w:t>
      </w:r>
      <w:proofErr w:type="spellEnd"/>
      <w:r>
        <w:t xml:space="preserve"> Networks (BroadNets’04) . IEEE, Los Alamitos, CA, 210–217. </w:t>
      </w:r>
      <w:r w:rsidRPr="00414235">
        <w:t>https://doi.org/10.1109/BROADNETS.2004.8</w:t>
      </w:r>
    </w:p>
    <w:p w14:paraId="4E74BDF3" w14:textId="77777777" w:rsidR="005B434B" w:rsidRPr="00FD48C2" w:rsidRDefault="005B434B" w:rsidP="005B434B">
      <w:pPr>
        <w:pStyle w:val="Bibentry"/>
      </w:pPr>
      <w:r w:rsidRPr="00FD48C2">
        <w:t xml:space="preserve">Sam </w:t>
      </w:r>
      <w:proofErr w:type="spellStart"/>
      <w:r w:rsidRPr="00FD48C2">
        <w:t>Anzaroot</w:t>
      </w:r>
      <w:proofErr w:type="spellEnd"/>
      <w:r w:rsidRPr="00FD48C2">
        <w:t xml:space="preserve"> and Andrew McCallum. 2013. UMass Citation Field Extraction Dataset. Retrieved May 27, 2019 from </w:t>
      </w:r>
      <w:hyperlink r:id="rId21" w:history="1">
        <w:r w:rsidRPr="00FD48C2">
          <w:rPr>
            <w:rStyle w:val="Hyperlink"/>
            <w:color w:val="auto"/>
            <w:u w:val="none"/>
          </w:rPr>
          <w:t>http://www.iesl.cs.umass.edu/data/data-umasscitationfield</w:t>
        </w:r>
      </w:hyperlink>
    </w:p>
    <w:p w14:paraId="6FA7FA4D" w14:textId="77777777" w:rsidR="005B434B" w:rsidRPr="00FD48C2" w:rsidRDefault="005B434B" w:rsidP="005B434B">
      <w:pPr>
        <w:pStyle w:val="Bibentry"/>
      </w:pPr>
      <w:r w:rsidRPr="007B7078">
        <w:t xml:space="preserve">Martin A. </w:t>
      </w:r>
      <w:proofErr w:type="spellStart"/>
      <w:r w:rsidRPr="007B7078">
        <w:t>Fischler</w:t>
      </w:r>
      <w:proofErr w:type="spellEnd"/>
      <w:r w:rsidRPr="007B7078">
        <w:t xml:space="preserve"> and Robert C. </w:t>
      </w:r>
      <w:proofErr w:type="spellStart"/>
      <w:r w:rsidRPr="007B7078">
        <w:t>Bolles</w:t>
      </w:r>
      <w:proofErr w:type="spellEnd"/>
      <w:r w:rsidRPr="007B7078">
        <w:t xml:space="preserve">. 1981. Random sample consensus: a paradigm for model fitting with applications to image analysis and automated cartography. </w:t>
      </w:r>
      <w:proofErr w:type="spellStart"/>
      <w:r w:rsidRPr="007B7078">
        <w:t>Commun</w:t>
      </w:r>
      <w:proofErr w:type="spellEnd"/>
      <w:r w:rsidRPr="007B7078">
        <w:t xml:space="preserve">. ACM 24, 6 (June 1981), 381–395. https://doi.org/10.1145/358669.358692 </w:t>
      </w:r>
    </w:p>
    <w:p w14:paraId="1A3A52D0" w14:textId="77777777" w:rsidR="005B434B" w:rsidRPr="00FD48C2" w:rsidRDefault="005B434B" w:rsidP="005B434B">
      <w:pPr>
        <w:pStyle w:val="Bibentry"/>
      </w:pPr>
      <w:r w:rsidRPr="00FD48C2">
        <w:t>Chelsea Finn. 2018. Learning to Learn with Gradients. PhD Thesis, EECS Department, University of Berkeley.</w:t>
      </w:r>
    </w:p>
    <w:p w14:paraId="4A87AC56" w14:textId="77777777" w:rsidR="005B434B" w:rsidRPr="00FD48C2" w:rsidRDefault="005B434B" w:rsidP="005B434B">
      <w:pPr>
        <w:pStyle w:val="Bibentry"/>
      </w:pPr>
      <w:r w:rsidRPr="00FD48C2">
        <w:t>Jon M. Kleinberg. 1999. Authoritative sources in a hyperlinked environment. J. ACM 46, 5 (September 1999), 604–632. https://doi.org/10.1145/324133.324140</w:t>
      </w:r>
    </w:p>
    <w:p w14:paraId="51EB309D" w14:textId="77777777" w:rsidR="005B434B" w:rsidRDefault="005B434B" w:rsidP="005B434B">
      <w:pPr>
        <w:pStyle w:val="Bibentry"/>
      </w:pPr>
      <w:r>
        <w:t xml:space="preserve">Matthew Van Gundy, Davide </w:t>
      </w:r>
      <w:proofErr w:type="spellStart"/>
      <w:r>
        <w:t>Balzarotti</w:t>
      </w:r>
      <w:proofErr w:type="spellEnd"/>
      <w:r>
        <w:t>, and Giovanni Vigna. 2007. Catch me, if you can: Evading network signatures with web-based polymorphic worms. In Proceedings of the first USENIX workshop on Offensive Technologies (WOOT ’07) . USENIX Association, Berkley, CA, Article 7, 9 pages.</w:t>
      </w:r>
    </w:p>
    <w:p w14:paraId="46B4DAEA" w14:textId="77777777" w:rsidR="005B434B" w:rsidRDefault="005B434B" w:rsidP="005B434B">
      <w:pPr>
        <w:pStyle w:val="Bibentry"/>
      </w:pPr>
      <w:r>
        <w:t xml:space="preserve">James W. </w:t>
      </w:r>
      <w:proofErr w:type="spellStart"/>
      <w:r>
        <w:t>Demmel</w:t>
      </w:r>
      <w:proofErr w:type="spellEnd"/>
      <w:r>
        <w:t xml:space="preserve">, </w:t>
      </w:r>
      <w:proofErr w:type="spellStart"/>
      <w:r>
        <w:t>Yozo</w:t>
      </w:r>
      <w:proofErr w:type="spellEnd"/>
      <w:r>
        <w:t xml:space="preserve"> </w:t>
      </w:r>
      <w:proofErr w:type="spellStart"/>
      <w:r>
        <w:t>Hida</w:t>
      </w:r>
      <w:proofErr w:type="spellEnd"/>
      <w:r>
        <w:t xml:space="preserve">, William Kahan,  </w:t>
      </w:r>
      <w:proofErr w:type="spellStart"/>
      <w:r>
        <w:t>Xiaoye</w:t>
      </w:r>
      <w:proofErr w:type="spellEnd"/>
      <w:r>
        <w:t xml:space="preserve"> S. Li, </w:t>
      </w:r>
      <w:proofErr w:type="spellStart"/>
      <w:r>
        <w:t>Soni</w:t>
      </w:r>
      <w:proofErr w:type="spellEnd"/>
      <w:r>
        <w:t xml:space="preserve"> Mukherjee, and Jason </w:t>
      </w:r>
      <w:proofErr w:type="spellStart"/>
      <w:r>
        <w:t>Riedy</w:t>
      </w:r>
      <w:proofErr w:type="spellEnd"/>
      <w:r>
        <w:t>. 2005. Error Bounds from Extra Precise Iterative Refinement. Technical Report No. UCB/CSD-04-1344. University of California, Berkeley.</w:t>
      </w:r>
    </w:p>
    <w:p w14:paraId="233F21B8" w14:textId="77777777" w:rsidR="005B434B" w:rsidRPr="008C40F0" w:rsidRDefault="005B434B" w:rsidP="005B434B">
      <w:pPr>
        <w:pStyle w:val="Bibentry"/>
      </w:pPr>
      <w:r w:rsidRPr="00D41A16">
        <w:t xml:space="preserve">David </w:t>
      </w:r>
      <w:proofErr w:type="spellStart"/>
      <w:r w:rsidRPr="00D41A16">
        <w:t>Harel</w:t>
      </w:r>
      <w:proofErr w:type="spellEnd"/>
      <w:r w:rsidRPr="00D41A16">
        <w:t xml:space="preserve">. 1979. First-Order Dynamic Logic. Lecture Notes in Computer Science, Vol. 68. Springer-Verlag, New York, NY.  </w:t>
      </w:r>
      <w:hyperlink r:id="rId22" w:history="1">
        <w:r w:rsidRPr="008C40F0">
          <w:rPr>
            <w:rStyle w:val="Hyperlink"/>
            <w:color w:val="auto"/>
            <w:u w:val="none"/>
          </w:rPr>
          <w:t>https://doi.org/10.1007/3-540-09237-4</w:t>
        </w:r>
      </w:hyperlink>
    </w:p>
    <w:p w14:paraId="47FD5A19" w14:textId="26CA7CD4" w:rsidR="005B434B" w:rsidRPr="008C40F0" w:rsidRDefault="005B434B" w:rsidP="005B434B">
      <w:pPr>
        <w:pStyle w:val="Bibentry"/>
      </w:pPr>
      <w:r w:rsidRPr="008C40F0">
        <w:t>Jason Jerald. 2015. The V</w:t>
      </w:r>
      <w:r w:rsidR="004C5A40">
        <w:t>.R.</w:t>
      </w:r>
      <w:r w:rsidRPr="008C40F0">
        <w:t xml:space="preserve"> Book: Human-Centered Design for Virtual Reality. Association for Computing Machinery and Morgan &amp; Claypool.</w:t>
      </w:r>
    </w:p>
    <w:p w14:paraId="5D764B25" w14:textId="77777777" w:rsidR="005B434B" w:rsidRDefault="005B434B" w:rsidP="005B434B">
      <w:pPr>
        <w:pStyle w:val="Bibentry"/>
      </w:pPr>
      <w:r>
        <w:t>Prokop, Emily. 2018. The Story Behind. Mango Publishing Group.  Florida, USA.</w:t>
      </w:r>
    </w:p>
    <w:p w14:paraId="1E2DB105" w14:textId="77777777" w:rsidR="005B434B" w:rsidRDefault="005B434B" w:rsidP="005B434B">
      <w:pPr>
        <w:pStyle w:val="Bibentry"/>
      </w:pPr>
      <w:r>
        <w:t>R Core Team. 2019. R: A Language and Environment for Statistical Computing.  R Foundation for Statistical Computing, Vienna, Austria.   https://www.R-project.org/</w:t>
      </w:r>
    </w:p>
    <w:p w14:paraId="59ECD9D7" w14:textId="77777777" w:rsidR="005B434B" w:rsidRDefault="005B434B" w:rsidP="005B434B">
      <w:pPr>
        <w:pStyle w:val="Bibentry"/>
      </w:pPr>
      <w:r>
        <w:t xml:space="preserve">Brian K. Reid. 1980.   A high-level approach </w:t>
      </w:r>
      <w:r w:rsidRPr="00D41A16">
        <w:t xml:space="preserve">to computer document formatting. In Proceedings of the 7th Annual Symposium on Principles of Programming Languages. ACM, New York, 24–31. </w:t>
      </w:r>
      <w:hyperlink r:id="rId23" w:history="1">
        <w:r w:rsidRPr="00D41A16">
          <w:t>https://doi.org/10.1145/567446.567449</w:t>
        </w:r>
      </w:hyperlink>
    </w:p>
    <w:p w14:paraId="6E6E02D1" w14:textId="77777777" w:rsidR="005B434B" w:rsidRDefault="005B434B" w:rsidP="005B434B">
      <w:pPr>
        <w:pStyle w:val="Bibentry"/>
      </w:pPr>
      <w:r w:rsidRPr="00FD48C2">
        <w:t xml:space="preserve">John R. Smith and Shih-Fu Chang. 1997. </w:t>
      </w:r>
      <w:r w:rsidR="007B36F5" w:rsidRPr="00FD48C2">
        <w:t>Visual Seek</w:t>
      </w:r>
      <w:r w:rsidRPr="00FD48C2">
        <w:t>: a fully automated content-based image query system. In Proceedings of the fourth ACM international conference on Multimedia (MULTIMEDIA ’96). Association for Computing Machinery, New York, NY, USA, 87–98. https://doi.org/10.1145/244130.244151</w:t>
      </w:r>
    </w:p>
    <w:p w14:paraId="0D6EF37B" w14:textId="77777777" w:rsidR="005B434B" w:rsidRPr="00D41A16" w:rsidRDefault="005B434B" w:rsidP="005B434B">
      <w:pPr>
        <w:pStyle w:val="Bibentry"/>
        <w:rPr>
          <w:rStyle w:val="Hyperlink"/>
          <w:color w:val="auto"/>
          <w:u w:val="none"/>
        </w:rPr>
      </w:pPr>
      <w:r w:rsidRPr="00D41A16">
        <w:t xml:space="preserve">TUG 2017. Institutional members of the LaTeX Users Group.  Retrieved May 27, 2017 from </w:t>
      </w:r>
      <w:hyperlink r:id="rId24" w:history="1">
        <w:r w:rsidRPr="00D41A16">
          <w:rPr>
            <w:rStyle w:val="Hyperlink"/>
            <w:color w:val="auto"/>
            <w:u w:val="none"/>
          </w:rPr>
          <w:t>http://wwtug.org/instmem.html</w:t>
        </w:r>
      </w:hyperlink>
    </w:p>
    <w:p w14:paraId="747F6A5B" w14:textId="77777777" w:rsidR="005B434B" w:rsidRDefault="005B434B" w:rsidP="005B434B">
      <w:pPr>
        <w:pStyle w:val="Bibentry"/>
      </w:pPr>
      <w:proofErr w:type="spellStart"/>
      <w:r w:rsidRPr="00D41A16">
        <w:t>Alper</w:t>
      </w:r>
      <w:proofErr w:type="spellEnd"/>
      <w:r w:rsidRPr="00D41A16">
        <w:t xml:space="preserve"> Yilmaz, Omar </w:t>
      </w:r>
      <w:proofErr w:type="spellStart"/>
      <w:r w:rsidRPr="00D41A16">
        <w:t>Javed</w:t>
      </w:r>
      <w:proofErr w:type="spellEnd"/>
      <w:r w:rsidRPr="00D41A16">
        <w:t xml:space="preserve">, and Mubarak Shah. 2006. Object tracking: A survey. ACM </w:t>
      </w:r>
      <w:proofErr w:type="spellStart"/>
      <w:r w:rsidRPr="00D41A16">
        <w:t>Comput</w:t>
      </w:r>
      <w:proofErr w:type="spellEnd"/>
      <w:r w:rsidRPr="00D41A16">
        <w:t xml:space="preserve">. </w:t>
      </w:r>
      <w:proofErr w:type="spellStart"/>
      <w:r w:rsidRPr="00D41A16">
        <w:t>Surv</w:t>
      </w:r>
      <w:proofErr w:type="spellEnd"/>
      <w:r w:rsidRPr="00D41A16">
        <w:t xml:space="preserve">. 38, 4 (December 2006), 13–es. </w:t>
      </w:r>
      <w:r w:rsidRPr="00604CA3">
        <w:t>https://doi.org/10.1145/1177352.1177355</w:t>
      </w:r>
    </w:p>
    <w:p w14:paraId="5720197F" w14:textId="77777777" w:rsidR="00D07298" w:rsidRDefault="00D07298" w:rsidP="0023048B"/>
    <w:p w14:paraId="057F0178" w14:textId="77777777" w:rsidR="00D07298" w:rsidRPr="00897C9E" w:rsidRDefault="00D07298" w:rsidP="00D07298">
      <w:pPr>
        <w:pStyle w:val="Bibentry"/>
        <w:numPr>
          <w:ilvl w:val="0"/>
          <w:numId w:val="0"/>
        </w:numPr>
        <w:ind w:left="360" w:hanging="360"/>
      </w:pPr>
      <w:r w:rsidRPr="00897C9E">
        <w:t>Patricia S. Abril and Robert Plant. 2007. The patent holder's dilemma: Buy, sell, or troll? </w:t>
      </w:r>
      <w:proofErr w:type="spellStart"/>
      <w:r w:rsidRPr="00897C9E">
        <w:t>Commun</w:t>
      </w:r>
      <w:proofErr w:type="spellEnd"/>
      <w:r w:rsidRPr="00897C9E">
        <w:t xml:space="preserve">. ACM 50, 1 (Jan. 2007), 36-44. DOI: </w:t>
      </w:r>
      <w:hyperlink r:id="rId25" w:history="1">
        <w:r w:rsidRPr="00897C9E">
          <w:t>https://doi.org/10.1145/1188913.1188915</w:t>
        </w:r>
      </w:hyperlink>
    </w:p>
    <w:p w14:paraId="74681462" w14:textId="77777777" w:rsidR="00D07298" w:rsidRPr="00897C9E" w:rsidRDefault="00D07298" w:rsidP="00D07298">
      <w:pPr>
        <w:pStyle w:val="Bibentry"/>
        <w:numPr>
          <w:ilvl w:val="0"/>
          <w:numId w:val="0"/>
        </w:numPr>
        <w:ind w:left="360" w:hanging="360"/>
      </w:pPr>
      <w:r w:rsidRPr="00897C9E">
        <w:t xml:space="preserve">Sarah Cohen, Werner Nutt, and Yehoshua </w:t>
      </w:r>
      <w:proofErr w:type="spellStart"/>
      <w:r w:rsidRPr="00897C9E">
        <w:t>Sagic</w:t>
      </w:r>
      <w:proofErr w:type="spellEnd"/>
      <w:r w:rsidRPr="00897C9E">
        <w:t>. 2007. Deciding equivalences among conjunctive aggregate queries. J. ACM 54, 2, Article 5 (April 2007), 50 pages. DOI: https://doi.org/10.1145/1219092.1219093</w:t>
      </w:r>
    </w:p>
    <w:p w14:paraId="57E2F1DB" w14:textId="77777777" w:rsidR="00D07298" w:rsidRPr="00897C9E" w:rsidRDefault="00D07298" w:rsidP="00D07298">
      <w:pPr>
        <w:pStyle w:val="Bibentry"/>
        <w:numPr>
          <w:ilvl w:val="0"/>
          <w:numId w:val="0"/>
        </w:numPr>
        <w:ind w:left="360" w:hanging="360"/>
      </w:pPr>
      <w:r w:rsidRPr="00897C9E">
        <w:t xml:space="preserve">David </w:t>
      </w:r>
      <w:proofErr w:type="spellStart"/>
      <w:r w:rsidRPr="00897C9E">
        <w:t>Kosiur</w:t>
      </w:r>
      <w:proofErr w:type="spellEnd"/>
      <w:r w:rsidRPr="00897C9E">
        <w:t>. 2001. Understanding Policy-Based Networking (2nd. ed.). Wiley, New York, NY.</w:t>
      </w:r>
    </w:p>
    <w:p w14:paraId="38653AF2" w14:textId="77777777" w:rsidR="00D07298" w:rsidRPr="00897C9E" w:rsidRDefault="00D07298" w:rsidP="00D07298">
      <w:pPr>
        <w:pStyle w:val="Bibentry"/>
        <w:numPr>
          <w:ilvl w:val="0"/>
          <w:numId w:val="0"/>
        </w:numPr>
        <w:ind w:left="360" w:hanging="360"/>
      </w:pPr>
      <w:r w:rsidRPr="00897C9E">
        <w:t>Ian Editor (Ed.). 2007. The title of book one (1st. ed.). The name of the series one, Vol. 9. University of Chicago Press, Chicago. DOI:</w:t>
      </w:r>
      <w:r w:rsidR="007B36F5">
        <w:t xml:space="preserve"> </w:t>
      </w:r>
      <w:r w:rsidRPr="00897C9E">
        <w:t>https://doi.org/10.1007/3-540-09237-4</w:t>
      </w:r>
    </w:p>
    <w:p w14:paraId="1E932E55" w14:textId="77777777" w:rsidR="00D07298" w:rsidRPr="00897C9E" w:rsidRDefault="00D07298" w:rsidP="00D07298">
      <w:pPr>
        <w:pStyle w:val="Bibentry"/>
        <w:numPr>
          <w:ilvl w:val="0"/>
          <w:numId w:val="0"/>
        </w:numPr>
        <w:ind w:left="360" w:hanging="360"/>
      </w:pPr>
      <w:r w:rsidRPr="00897C9E">
        <w:lastRenderedPageBreak/>
        <w:t>Donald E. Knuth. 1997. The Art of Computer Programming, Vol. 1: Fundamental Algorithms (3rd. ed.). Addison Wesley Longman Publishing Co., Inc.</w:t>
      </w:r>
    </w:p>
    <w:p w14:paraId="0F65333F" w14:textId="77777777" w:rsidR="00D07298" w:rsidRPr="00897C9E" w:rsidRDefault="00D07298" w:rsidP="00D07298">
      <w:pPr>
        <w:pStyle w:val="Bibentry"/>
        <w:numPr>
          <w:ilvl w:val="0"/>
          <w:numId w:val="0"/>
        </w:numPr>
        <w:ind w:left="360" w:hanging="360"/>
      </w:pPr>
      <w:proofErr w:type="spellStart"/>
      <w:r w:rsidRPr="00897C9E">
        <w:t>Sten</w:t>
      </w:r>
      <w:proofErr w:type="spellEnd"/>
      <w:r w:rsidRPr="00897C9E">
        <w:t xml:space="preserve"> </w:t>
      </w:r>
      <w:proofErr w:type="spellStart"/>
      <w:r w:rsidRPr="00897C9E">
        <w:t>Andler</w:t>
      </w:r>
      <w:proofErr w:type="spellEnd"/>
      <w:r w:rsidRPr="00897C9E">
        <w:t xml:space="preserve">. 1979. Predicate path expressions. In Proceedings of the 6th. ACM SIGACT-SIGPLAN Symposium on Principles of Programming Languages (POPL '79), January 29 - 31, 1979, San Antonio, Texas. ACM Inc., New York, NY, 226-236. </w:t>
      </w:r>
      <w:hyperlink r:id="rId26" w:history="1">
        <w:r w:rsidRPr="00897C9E">
          <w:t>https://doi.org/10.1145/567752.567774</w:t>
        </w:r>
      </w:hyperlink>
    </w:p>
    <w:p w14:paraId="386BAC7D" w14:textId="77777777" w:rsidR="00D07298" w:rsidRPr="00897C9E" w:rsidRDefault="00D07298" w:rsidP="00D07298">
      <w:pPr>
        <w:pStyle w:val="Bibentry"/>
        <w:numPr>
          <w:ilvl w:val="0"/>
          <w:numId w:val="0"/>
        </w:numPr>
        <w:ind w:left="360" w:hanging="360"/>
      </w:pPr>
      <w:r w:rsidRPr="00897C9E">
        <w:t>Joseph Scientist. 2009. The fountain of youth. (Aug. 2009). Patent No. 12345, Filed July 1st., 2008, Issued Aug. 9th., 2009.</w:t>
      </w:r>
    </w:p>
    <w:p w14:paraId="15C4FE85" w14:textId="77777777" w:rsidR="00D07298" w:rsidRPr="00897C9E" w:rsidRDefault="00D07298" w:rsidP="00D07298">
      <w:pPr>
        <w:pStyle w:val="Bibentry"/>
        <w:numPr>
          <w:ilvl w:val="0"/>
          <w:numId w:val="0"/>
        </w:numPr>
        <w:ind w:left="360" w:hanging="360"/>
      </w:pPr>
      <w:r w:rsidRPr="00897C9E">
        <w:t xml:space="preserve">David </w:t>
      </w:r>
      <w:proofErr w:type="spellStart"/>
      <w:r w:rsidRPr="00897C9E">
        <w:t>Harel</w:t>
      </w:r>
      <w:proofErr w:type="spellEnd"/>
      <w:r w:rsidRPr="00897C9E">
        <w:t>. 1978. LOGICS of Programs: AXIOMATICS and DESCRIPTIVE POWER. MIT Research Lab Technical Report TR-200. Massachusetts Institute of Technology, Cambridge, MA.</w:t>
      </w:r>
    </w:p>
    <w:p w14:paraId="4164F641" w14:textId="77777777" w:rsidR="00D07298" w:rsidRPr="00897C9E" w:rsidRDefault="00D07298" w:rsidP="00D07298">
      <w:pPr>
        <w:pStyle w:val="Bibentry"/>
        <w:numPr>
          <w:ilvl w:val="0"/>
          <w:numId w:val="0"/>
        </w:numPr>
        <w:ind w:left="360" w:hanging="360"/>
      </w:pPr>
      <w:r w:rsidRPr="00897C9E">
        <w:t>Kenneth L. Clarkson. 1985. Algorithms for Closest-Point Problems (Computational Geometry). Ph.D. Dissertation. Stanford University, Palo Alto, CA. UMI Order Number: AAT 8506171.</w:t>
      </w:r>
    </w:p>
    <w:p w14:paraId="5947EF75" w14:textId="77777777" w:rsidR="00D07298" w:rsidRPr="00897C9E" w:rsidRDefault="00D07298" w:rsidP="00D07298">
      <w:pPr>
        <w:pStyle w:val="Bibentry"/>
        <w:numPr>
          <w:ilvl w:val="0"/>
          <w:numId w:val="0"/>
        </w:numPr>
        <w:ind w:left="360" w:hanging="360"/>
      </w:pPr>
      <w:r w:rsidRPr="00897C9E">
        <w:t xml:space="preserve">David A. </w:t>
      </w:r>
      <w:proofErr w:type="spellStart"/>
      <w:r w:rsidRPr="00897C9E">
        <w:t>Anisi</w:t>
      </w:r>
      <w:proofErr w:type="spellEnd"/>
      <w:r w:rsidRPr="00897C9E">
        <w:t>. 2003. Optimal Motion Control of a Ground Vehicle. Master's thesis. Royal Institute of Technology (KTH), Stockholm, Sweden.</w:t>
      </w:r>
    </w:p>
    <w:p w14:paraId="37BA3F29" w14:textId="77777777" w:rsidR="00D07298" w:rsidRPr="00897C9E" w:rsidRDefault="00D07298" w:rsidP="00D07298">
      <w:pPr>
        <w:pStyle w:val="Bibentry"/>
        <w:numPr>
          <w:ilvl w:val="0"/>
          <w:numId w:val="0"/>
        </w:numPr>
        <w:ind w:left="360" w:hanging="360"/>
      </w:pPr>
      <w:r w:rsidRPr="00897C9E">
        <w:t>Harry Thornburg. 2001. Introduction to Bayesian Statistics. (March 2001). Retrieved March 2, 2005 from http://ccrma.stanford.edu/~jos/bayes/bayes.html</w:t>
      </w:r>
    </w:p>
    <w:p w14:paraId="7F15D1B2" w14:textId="77777777" w:rsidR="00D07298" w:rsidRPr="00897C9E" w:rsidRDefault="00D07298" w:rsidP="00D07298">
      <w:pPr>
        <w:pStyle w:val="Bibentry"/>
        <w:numPr>
          <w:ilvl w:val="0"/>
          <w:numId w:val="0"/>
        </w:numPr>
        <w:ind w:left="360" w:hanging="360"/>
      </w:pPr>
      <w:r w:rsidRPr="00897C9E">
        <w:t>ACM. Association for Computing Machinery: Advancing Computing as a Science &amp; Profession. Retrieved from http://www.acm.org/.</w:t>
      </w:r>
    </w:p>
    <w:p w14:paraId="031A96A6" w14:textId="77777777" w:rsidR="00D07298" w:rsidRPr="00897C9E" w:rsidRDefault="00D07298" w:rsidP="00D07298">
      <w:pPr>
        <w:pStyle w:val="Bibentry"/>
        <w:numPr>
          <w:ilvl w:val="0"/>
          <w:numId w:val="0"/>
        </w:numPr>
        <w:ind w:left="360" w:hanging="360"/>
      </w:pPr>
      <w:r w:rsidRPr="00897C9E">
        <w:t xml:space="preserve">Wikipedia. 2017. </w:t>
      </w:r>
      <w:r w:rsidR="007B36F5" w:rsidRPr="00897C9E">
        <w:t>Wikipedia</w:t>
      </w:r>
      <w:r w:rsidRPr="00897C9E">
        <w:t>: the Free Encyclopedia. Retrieved from https://www.wikipedia.org/.</w:t>
      </w:r>
    </w:p>
    <w:p w14:paraId="2E1210E2" w14:textId="77777777" w:rsidR="00D07298" w:rsidRPr="00897C9E" w:rsidRDefault="00D07298" w:rsidP="00D07298">
      <w:pPr>
        <w:pStyle w:val="Bibentry"/>
        <w:numPr>
          <w:ilvl w:val="0"/>
          <w:numId w:val="0"/>
        </w:numPr>
        <w:ind w:left="360" w:hanging="360"/>
      </w:pPr>
      <w:r w:rsidRPr="00897C9E">
        <w:t>Dave Novak. 2003. Solder man. Video. In ACM SIGGRAPH 2003 Video Review on Animation theater Program: Part I - Vol. 145 (July 27-27, 2003). ACM Press, New York, NY, 4. DOI:</w:t>
      </w:r>
      <w:r w:rsidR="007B36F5">
        <w:t xml:space="preserve"> </w:t>
      </w:r>
      <w:r w:rsidRPr="00897C9E">
        <w:t>https://doi.org/99.9999/woot07-S422</w:t>
      </w:r>
    </w:p>
    <w:p w14:paraId="061E78E3" w14:textId="77777777" w:rsidR="00D07298" w:rsidRPr="00897C9E" w:rsidRDefault="00D07298" w:rsidP="00D07298">
      <w:pPr>
        <w:pStyle w:val="Bibentry"/>
        <w:numPr>
          <w:ilvl w:val="0"/>
          <w:numId w:val="0"/>
        </w:numPr>
        <w:ind w:left="360" w:hanging="360"/>
      </w:pPr>
      <w:r w:rsidRPr="00897C9E">
        <w:t>Barack Obama. 2008. A more perfect union. Video. (5 March 2008). Retrieved March 21, 2008 from http://video.google.com/videoplay?docid=6528042696351994555</w:t>
      </w:r>
    </w:p>
    <w:p w14:paraId="302DF107" w14:textId="21F691E9" w:rsidR="009F5D19" w:rsidRPr="009F5D19" w:rsidRDefault="00D07298" w:rsidP="00E91361">
      <w:pPr>
        <w:pStyle w:val="Bibentry"/>
        <w:numPr>
          <w:ilvl w:val="0"/>
          <w:numId w:val="0"/>
        </w:numPr>
        <w:ind w:left="360" w:hanging="360"/>
      </w:pPr>
      <w:r w:rsidRPr="00897C9E">
        <w:t>Martha Constantinou. 2016. New physics searches from nucleon matrix elements in lattice QCD.  arXiv:1701.00133. Retrieved from https://arxiv.org/abs/1701.00133</w:t>
      </w:r>
    </w:p>
    <w:sectPr w:rsidR="009F5D19" w:rsidRPr="009F5D19" w:rsidSect="000C6221">
      <w:footerReference w:type="default" r:id="rId27"/>
      <w:headerReference w:type="first" r:id="rId28"/>
      <w:footerReference w:type="first" r:id="rId29"/>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7C22B6" w14:textId="77777777" w:rsidR="00DC7A45" w:rsidRDefault="00DC7A45" w:rsidP="005B434B">
      <w:pPr>
        <w:spacing w:after="0" w:line="240" w:lineRule="auto"/>
      </w:pPr>
      <w:r>
        <w:separator/>
      </w:r>
    </w:p>
  </w:endnote>
  <w:endnote w:type="continuationSeparator" w:id="0">
    <w:p w14:paraId="3680BECD" w14:textId="77777777" w:rsidR="00DC7A45" w:rsidRDefault="00DC7A45" w:rsidP="005B4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Arial"/>
    <w:panose1 w:val="00000000000000000000"/>
    <w:charset w:val="00"/>
    <w:family w:val="auto"/>
    <w:notTrueType/>
    <w:pitch w:val="variable"/>
    <w:sig w:usb0="E0000AFF" w:usb1="5000E5FB" w:usb2="00000020" w:usb3="00000000" w:csb0="000001B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Linux Libertine O">
    <w:altName w:val="Arial"/>
    <w:panose1 w:val="00000000000000000000"/>
    <w:charset w:val="00"/>
    <w:family w:val="auto"/>
    <w:notTrueType/>
    <w:pitch w:val="variable"/>
    <w:sig w:usb0="E0000AFF"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Linux Libertine">
    <w:altName w:val="Cambria"/>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Helvetica">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AC71B" w14:textId="2E096D1A" w:rsidR="00894B43" w:rsidRDefault="00737F1F" w:rsidP="00894B43">
    <w:pPr>
      <w:pStyle w:val="Footer"/>
      <w:jc w:val="center"/>
    </w:pPr>
    <w:r>
      <w:fldChar w:fldCharType="begin"/>
    </w:r>
    <w:r>
      <w:instrText xml:space="preserve"> PAGE   \* MERGEFORMAT </w:instrText>
    </w:r>
    <w:r>
      <w:fldChar w:fldCharType="separate"/>
    </w:r>
    <w:r w:rsidR="00810484">
      <w:rPr>
        <w:noProof/>
      </w:rPr>
      <w:t>14</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89D2E" w14:textId="77777777" w:rsidR="000C6221" w:rsidRDefault="00DC7A45">
    <w:pPr>
      <w:pStyle w:val="Footer"/>
    </w:pPr>
  </w:p>
  <w:p w14:paraId="26529D98" w14:textId="77777777" w:rsidR="000C6221" w:rsidRDefault="00DC7A45">
    <w:pPr>
      <w:pStyle w:val="Footer"/>
    </w:pPr>
  </w:p>
  <w:p w14:paraId="4A748651" w14:textId="77777777" w:rsidR="000C6221" w:rsidRDefault="00DC7A45">
    <w:pPr>
      <w:pStyle w:val="Footer"/>
    </w:pPr>
  </w:p>
  <w:p w14:paraId="7351B0CF" w14:textId="77777777" w:rsidR="000C6221" w:rsidRDefault="00DC7A45">
    <w:pPr>
      <w:pStyle w:val="Footer"/>
    </w:pPr>
  </w:p>
  <w:p w14:paraId="1FF8D7CF" w14:textId="77777777" w:rsidR="000C6221" w:rsidRDefault="00DC7A45">
    <w:pPr>
      <w:pStyle w:val="Footer"/>
    </w:pPr>
  </w:p>
  <w:p w14:paraId="287BD52D" w14:textId="77777777" w:rsidR="000C6221" w:rsidRDefault="00DC7A45">
    <w:pPr>
      <w:pStyle w:val="Footer"/>
    </w:pPr>
  </w:p>
  <w:p w14:paraId="31ADE2EF" w14:textId="77777777" w:rsidR="000C6221" w:rsidRDefault="00DC7A45">
    <w:pPr>
      <w:pStyle w:val="Footer"/>
    </w:pPr>
  </w:p>
  <w:p w14:paraId="76E7BE84" w14:textId="77777777" w:rsidR="000C6221" w:rsidRDefault="00DC7A45">
    <w:pPr>
      <w:pStyle w:val="Footer"/>
    </w:pPr>
  </w:p>
  <w:p w14:paraId="3384CA09" w14:textId="77777777" w:rsidR="000C6221" w:rsidRDefault="00DC7A45">
    <w:pPr>
      <w:pStyle w:val="Footer"/>
    </w:pPr>
  </w:p>
  <w:p w14:paraId="08478D52" w14:textId="77777777" w:rsidR="001E2D05" w:rsidRDefault="00DC7A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74EBE2" w14:textId="77777777" w:rsidR="00DC7A45" w:rsidRDefault="00DC7A45" w:rsidP="005B434B">
      <w:pPr>
        <w:spacing w:after="0" w:line="240" w:lineRule="auto"/>
      </w:pPr>
      <w:r>
        <w:separator/>
      </w:r>
    </w:p>
  </w:footnote>
  <w:footnote w:type="continuationSeparator" w:id="0">
    <w:p w14:paraId="4E4DC2E1" w14:textId="77777777" w:rsidR="00DC7A45" w:rsidRDefault="00DC7A45" w:rsidP="005B434B">
      <w:pPr>
        <w:spacing w:after="0" w:line="240" w:lineRule="auto"/>
      </w:pPr>
      <w:r>
        <w:continuationSeparator/>
      </w:r>
    </w:p>
  </w:footnote>
  <w:footnote w:id="1">
    <w:p w14:paraId="4B24700F" w14:textId="77777777" w:rsidR="005B434B" w:rsidRDefault="005B434B" w:rsidP="005B434B">
      <w:pPr>
        <w:pStyle w:val="AuthNotes"/>
        <w:spacing w:line="240" w:lineRule="auto"/>
      </w:pPr>
      <w:r w:rsidRPr="00695442">
        <w:t>*</w:t>
      </w:r>
      <w:r>
        <w:t xml:space="preserve"> Place the footnote text for the author (if applicable) here.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7023E" w14:textId="61613CD3" w:rsidR="00B1275E" w:rsidRPr="00B1275E" w:rsidRDefault="00B1275E" w:rsidP="00B1275E">
    <w:pPr>
      <w:pStyle w:val="Header"/>
      <w:ind w:left="-851" w:right="-1588"/>
      <w:rPr>
        <w:b/>
        <w:bCs/>
      </w:rPr>
    </w:pPr>
    <w:bookmarkStart w:id="1" w:name="_Hlk89515415"/>
    <w:bookmarkStart w:id="2" w:name="_Hlk89515416"/>
    <w:r>
      <w:rPr>
        <w:noProof/>
      </w:rPr>
      <w:drawing>
        <wp:inline distT="0" distB="0" distL="0" distR="0" wp14:anchorId="2D7B0B44" wp14:editId="646BF90E">
          <wp:extent cx="1408176" cy="182880"/>
          <wp:effectExtent l="0" t="0" r="190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1408176" cy="182880"/>
                  </a:xfrm>
                  <a:prstGeom prst="rect">
                    <a:avLst/>
                  </a:prstGeom>
                </pic:spPr>
              </pic:pic>
            </a:graphicData>
          </a:graphic>
        </wp:inline>
      </w:drawing>
    </w:r>
    <w:r>
      <w:t xml:space="preserve"> </w:t>
    </w:r>
    <w:r>
      <w:rPr>
        <w:noProof/>
      </w:rPr>
      <w:drawing>
        <wp:inline distT="0" distB="0" distL="0" distR="0" wp14:anchorId="30898773" wp14:editId="271E1FA5">
          <wp:extent cx="2670048" cy="182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2">
                    <a:extLst>
                      <a:ext uri="{28A0092B-C50C-407E-A947-70E740481C1C}">
                        <a14:useLocalDpi xmlns:a14="http://schemas.microsoft.com/office/drawing/2010/main" val="0"/>
                      </a:ext>
                    </a:extLst>
                  </a:blip>
                  <a:stretch>
                    <a:fillRect/>
                  </a:stretch>
                </pic:blipFill>
                <pic:spPr>
                  <a:xfrm>
                    <a:off x="0" y="0"/>
                    <a:ext cx="2670048" cy="182880"/>
                  </a:xfrm>
                  <a:prstGeom prst="rect">
                    <a:avLst/>
                  </a:prstGeom>
                </pic:spPr>
              </pic:pic>
            </a:graphicData>
          </a:graphic>
        </wp:inline>
      </w:drawing>
    </w:r>
    <w:r>
      <w:t xml:space="preserve"> </w:t>
    </w:r>
    <w:r>
      <w:rPr>
        <w:noProof/>
      </w:rPr>
      <w:drawing>
        <wp:inline distT="0" distB="0" distL="0" distR="0" wp14:anchorId="6A675C17" wp14:editId="1A44DEB6">
          <wp:extent cx="2304288" cy="182880"/>
          <wp:effectExtent l="0" t="0" r="127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3">
                    <a:extLst>
                      <a:ext uri="{28A0092B-C50C-407E-A947-70E740481C1C}">
                        <a14:useLocalDpi xmlns:a14="http://schemas.microsoft.com/office/drawing/2010/main" val="0"/>
                      </a:ext>
                    </a:extLst>
                  </a:blip>
                  <a:stretch>
                    <a:fillRect/>
                  </a:stretch>
                </pic:blipFill>
                <pic:spPr>
                  <a:xfrm>
                    <a:off x="0" y="0"/>
                    <a:ext cx="2304288" cy="182880"/>
                  </a:xfrm>
                  <a:prstGeom prst="rect">
                    <a:avLst/>
                  </a:prstGeom>
                </pic:spPr>
              </pic:pic>
            </a:graphicData>
          </a:graphic>
        </wp:inline>
      </w:drawing>
    </w:r>
    <w:bookmarkEnd w:id="1"/>
    <w:bookmarkEnd w:id="2"/>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17F0B4D"/>
    <w:multiLevelType w:val="multilevel"/>
    <w:tmpl w:val="4D6825E8"/>
    <w:numStyleLink w:val="111111"/>
  </w:abstractNum>
  <w:abstractNum w:abstractNumId="2"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3"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4"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7"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8"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9"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0"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1"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12"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3"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257501">
    <w:abstractNumId w:val="0"/>
  </w:num>
  <w:num w:numId="2" w16cid:durableId="302778124">
    <w:abstractNumId w:val="13"/>
  </w:num>
  <w:num w:numId="3" w16cid:durableId="488331571">
    <w:abstractNumId w:val="9"/>
  </w:num>
  <w:num w:numId="4" w16cid:durableId="235938376">
    <w:abstractNumId w:val="1"/>
  </w:num>
  <w:num w:numId="5" w16cid:durableId="406147338">
    <w:abstractNumId w:val="3"/>
  </w:num>
  <w:num w:numId="6" w16cid:durableId="1677272174">
    <w:abstractNumId w:val="6"/>
  </w:num>
  <w:num w:numId="7" w16cid:durableId="279457830">
    <w:abstractNumId w:val="11"/>
  </w:num>
  <w:num w:numId="8" w16cid:durableId="573319883">
    <w:abstractNumId w:val="2"/>
  </w:num>
  <w:num w:numId="9" w16cid:durableId="797331925">
    <w:abstractNumId w:val="7"/>
  </w:num>
  <w:num w:numId="10" w16cid:durableId="698315735">
    <w:abstractNumId w:val="14"/>
  </w:num>
  <w:num w:numId="11" w16cid:durableId="1231425081">
    <w:abstractNumId w:val="5"/>
  </w:num>
  <w:num w:numId="12" w16cid:durableId="447167577">
    <w:abstractNumId w:val="12"/>
  </w:num>
  <w:num w:numId="13" w16cid:durableId="585462294">
    <w:abstractNumId w:val="8"/>
  </w:num>
  <w:num w:numId="14" w16cid:durableId="466046557">
    <w:abstractNumId w:val="4"/>
  </w:num>
  <w:num w:numId="15" w16cid:durableId="116944298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IxMLY0NrA0MTIxNzJR0lEKTi0uzszPAykwqwUAmkp/uSwAAAA="/>
  </w:docVars>
  <w:rsids>
    <w:rsidRoot w:val="005B434B"/>
    <w:rsid w:val="000306E7"/>
    <w:rsid w:val="00054E0A"/>
    <w:rsid w:val="00080C59"/>
    <w:rsid w:val="0008391F"/>
    <w:rsid w:val="0009314B"/>
    <w:rsid w:val="000D6541"/>
    <w:rsid w:val="000D7DFF"/>
    <w:rsid w:val="000F4E3C"/>
    <w:rsid w:val="001142BA"/>
    <w:rsid w:val="001754DD"/>
    <w:rsid w:val="001B633D"/>
    <w:rsid w:val="001C6FC6"/>
    <w:rsid w:val="001D3CDD"/>
    <w:rsid w:val="0022111E"/>
    <w:rsid w:val="0023048B"/>
    <w:rsid w:val="00231DBC"/>
    <w:rsid w:val="00241354"/>
    <w:rsid w:val="002601C2"/>
    <w:rsid w:val="00277C30"/>
    <w:rsid w:val="0029158F"/>
    <w:rsid w:val="00292C1F"/>
    <w:rsid w:val="00296257"/>
    <w:rsid w:val="002C37CC"/>
    <w:rsid w:val="002E1096"/>
    <w:rsid w:val="002E204E"/>
    <w:rsid w:val="002F58C9"/>
    <w:rsid w:val="002F5B40"/>
    <w:rsid w:val="00340671"/>
    <w:rsid w:val="003756D0"/>
    <w:rsid w:val="003A253B"/>
    <w:rsid w:val="00457C1D"/>
    <w:rsid w:val="004C5A40"/>
    <w:rsid w:val="005404A8"/>
    <w:rsid w:val="00547F6A"/>
    <w:rsid w:val="005B434B"/>
    <w:rsid w:val="005C3913"/>
    <w:rsid w:val="00610855"/>
    <w:rsid w:val="006E1D11"/>
    <w:rsid w:val="00720F9D"/>
    <w:rsid w:val="00737F1F"/>
    <w:rsid w:val="007561FC"/>
    <w:rsid w:val="007B36F5"/>
    <w:rsid w:val="007E1A44"/>
    <w:rsid w:val="007E20EF"/>
    <w:rsid w:val="00810484"/>
    <w:rsid w:val="0081437E"/>
    <w:rsid w:val="00832D00"/>
    <w:rsid w:val="00867122"/>
    <w:rsid w:val="008D14C0"/>
    <w:rsid w:val="00920182"/>
    <w:rsid w:val="0096109E"/>
    <w:rsid w:val="009641B8"/>
    <w:rsid w:val="009B76D7"/>
    <w:rsid w:val="009F5D19"/>
    <w:rsid w:val="009F684F"/>
    <w:rsid w:val="00A032E4"/>
    <w:rsid w:val="00A05DED"/>
    <w:rsid w:val="00A27A9F"/>
    <w:rsid w:val="00A3685D"/>
    <w:rsid w:val="00A55475"/>
    <w:rsid w:val="00A6011A"/>
    <w:rsid w:val="00AD6C5E"/>
    <w:rsid w:val="00AF5390"/>
    <w:rsid w:val="00B1275E"/>
    <w:rsid w:val="00B929C9"/>
    <w:rsid w:val="00BD04E6"/>
    <w:rsid w:val="00D07298"/>
    <w:rsid w:val="00D71122"/>
    <w:rsid w:val="00DA1CE2"/>
    <w:rsid w:val="00DC7A45"/>
    <w:rsid w:val="00E037CD"/>
    <w:rsid w:val="00E55E8D"/>
    <w:rsid w:val="00E8234D"/>
    <w:rsid w:val="00E91361"/>
    <w:rsid w:val="00E92194"/>
    <w:rsid w:val="00EF33C2"/>
    <w:rsid w:val="00EF5BB9"/>
    <w:rsid w:val="00F07897"/>
    <w:rsid w:val="00F46728"/>
    <w:rsid w:val="00F570F1"/>
    <w:rsid w:val="00F6354E"/>
    <w:rsid w:val="00F830EA"/>
    <w:rsid w:val="00FD196E"/>
    <w:rsid w:val="00FD21F1"/>
    <w:rsid w:val="00FF6C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547EA"/>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5B434B"/>
    <w:pPr>
      <w:keepNext/>
      <w:spacing w:after="200" w:line="225" w:lineRule="atLeast"/>
      <w:jc w:val="center"/>
    </w:pPr>
    <w:rPr>
      <w:rFonts w:ascii="Linux Libertine O" w:eastAsia="Cambria" w:hAnsi="Linux Libertine O" w:cs="Linux Libertine O"/>
      <w:sz w:val="18"/>
      <w:szCs w:val="24"/>
    </w:rPr>
  </w:style>
  <w:style w:type="paragraph" w:styleId="ListParagraph">
    <w:name w:val="List Paragraph"/>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5B434B"/>
    <w:pPr>
      <w:numPr>
        <w:numId w:val="14"/>
      </w:numPr>
      <w:tabs>
        <w:tab w:val="left" w:pos="240"/>
        <w:tab w:val="num" w:pos="36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5B434B"/>
    <w:pPr>
      <w:numPr>
        <w:ilvl w:val="1"/>
        <w:numId w:val="14"/>
      </w:numPr>
      <w:tabs>
        <w:tab w:val="num" w:pos="360"/>
      </w:tabs>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rsid w:val="005B434B"/>
    <w:rPr>
      <w:rFonts w:ascii="Linux Libertine O" w:hAnsi="Linux Libertine O" w:cs="Linux Libertine O" w:hint="default"/>
      <w:color w:val="0000FF"/>
      <w:u w:val="single"/>
    </w:rPr>
  </w:style>
  <w:style w:type="paragraph" w:styleId="Subtitle">
    <w:name w:val="Subtitle"/>
    <w:basedOn w:val="Normal"/>
    <w:next w:val="Normal"/>
    <w:link w:val="SubtitleChar"/>
    <w:qFormat/>
    <w:rsid w:val="005B434B"/>
    <w:pPr>
      <w:spacing w:after="360" w:line="333" w:lineRule="atLeast"/>
    </w:pPr>
    <w:rPr>
      <w:rFonts w:ascii="Linux Biolinum O" w:eastAsia="MS Gothic" w:hAnsi="Linux Biolinum O" w:cs="Linux Biolinum O"/>
      <w:iCs/>
      <w:sz w:val="18"/>
      <w:szCs w:val="24"/>
    </w:rPr>
  </w:style>
  <w:style w:type="character" w:customStyle="1" w:styleId="SubtitleChar">
    <w:name w:val="Subtitle Char"/>
    <w:basedOn w:val="DefaultParagraphFont"/>
    <w:link w:val="Subtitle"/>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5B434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B434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Footer">
    <w:name w:val="footer"/>
    <w:basedOn w:val="Normal"/>
    <w:link w:val="FooterChar"/>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ooterChar">
    <w:name w:val="Footer Char"/>
    <w:basedOn w:val="DefaultParagraphFont"/>
    <w:link w:val="Footer"/>
    <w:uiPriority w:val="99"/>
    <w:rsid w:val="005B434B"/>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5B434B"/>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Heading1Char">
    <w:name w:val="Heading 1 Char"/>
    <w:basedOn w:val="DefaultParagraphFont"/>
    <w:link w:val="Heading1"/>
    <w:uiPriority w:val="9"/>
    <w:rsid w:val="005B43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DefaultParagraphFon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line="240" w:lineRule="auto"/>
    </w:pPr>
    <w:rPr>
      <w:rFonts w:eastAsia="Cambria"/>
    </w:rPr>
  </w:style>
  <w:style w:type="paragraph" w:styleId="Header">
    <w:name w:val="header"/>
    <w:basedOn w:val="Normal"/>
    <w:link w:val="HeaderChar"/>
    <w:uiPriority w:val="99"/>
    <w:unhideWhenUsed/>
    <w:rsid w:val="006E1D11"/>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6E1D11"/>
    <w:rPr>
      <w:sz w:val="18"/>
      <w:szCs w:val="18"/>
    </w:rPr>
  </w:style>
  <w:style w:type="paragraph" w:customStyle="1" w:styleId="Paper-Title">
    <w:name w:val="Paper-Title"/>
    <w:basedOn w:val="Normal"/>
    <w:rsid w:val="009F5D19"/>
    <w:pPr>
      <w:spacing w:after="120" w:line="240" w:lineRule="auto"/>
      <w:jc w:val="center"/>
    </w:pPr>
    <w:rPr>
      <w:rFonts w:ascii="Helvetica" w:hAnsi="Helvetica" w:cs="Times New Roman"/>
      <w:b/>
      <w:sz w:val="3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image" Target="media/image5.jpeg"/><Relationship Id="rId26" Type="http://schemas.openxmlformats.org/officeDocument/2006/relationships/hyperlink" Target="https://doi.org/10.1145/567752.567774" TargetMode="External"/><Relationship Id="rId3" Type="http://schemas.openxmlformats.org/officeDocument/2006/relationships/customXml" Target="../customXml/item3.xml"/><Relationship Id="rId21" Type="http://schemas.openxmlformats.org/officeDocument/2006/relationships/hyperlink" Target="http://www.iesl.cs.umass.edu/data/data-umasscitationfield" TargetMode="External"/><Relationship Id="rId7" Type="http://schemas.openxmlformats.org/officeDocument/2006/relationships/webSettings" Target="webSettings.xml"/><Relationship Id="rId12" Type="http://schemas.openxmlformats.org/officeDocument/2006/relationships/hyperlink" Target="https://dl.acm.org/ccs/ccs.cfm" TargetMode="External"/><Relationship Id="rId17" Type="http://schemas.openxmlformats.org/officeDocument/2006/relationships/image" Target="media/image4.jpeg"/><Relationship Id="rId25" Type="http://schemas.openxmlformats.org/officeDocument/2006/relationships/hyperlink" Target="https://doi.org/10.1145/1188913.1188915" TargetMode="Externa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hyperlink" Target="https://www.acm.org/accessibility"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dl.acm.org/ccs/ccs.cfm?" TargetMode="External"/><Relationship Id="rId24" Type="http://schemas.openxmlformats.org/officeDocument/2006/relationships/hyperlink" Target="http://wwtug.org/instmem.html" TargetMode="External"/><Relationship Id="rId5" Type="http://schemas.openxmlformats.org/officeDocument/2006/relationships/styles" Target="styles.xml"/><Relationship Id="rId15" Type="http://schemas.openxmlformats.org/officeDocument/2006/relationships/hyperlink" Target="https://commons.wikimedia.org/wiki/File:TuringBombeBletchleyPark.jpg" TargetMode="External"/><Relationship Id="rId23" Type="http://schemas.openxmlformats.org/officeDocument/2006/relationships/hyperlink" Target="https://doi.org/10.1145/567446.567449" TargetMode="External"/><Relationship Id="rId28" Type="http://schemas.openxmlformats.org/officeDocument/2006/relationships/header" Target="header1.xml"/><Relationship Id="rId10" Type="http://schemas.openxmlformats.org/officeDocument/2006/relationships/hyperlink" Target="http://www.acm.org/publications/class-2012" TargetMode="External"/><Relationship Id="rId19" Type="http://schemas.openxmlformats.org/officeDocument/2006/relationships/image" Target="media/image6.jpeg"/><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jpg"/><Relationship Id="rId22" Type="http://schemas.openxmlformats.org/officeDocument/2006/relationships/hyperlink" Target="https://doi.org/10.1007/3-540-09237-4" TargetMode="External"/><Relationship Id="rId27" Type="http://schemas.openxmlformats.org/officeDocument/2006/relationships/footer" Target="footer1.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9.png"/><Relationship Id="rId2" Type="http://schemas.openxmlformats.org/officeDocument/2006/relationships/image" Target="media/image8.pn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rin\OneDrive%20-%20bisu.edu.ph\CEA-FAC\RESEARCH%20PAPER%20PROPOSALS\RESEARCH-PROJECT-ACM-FORMAT\Windows\acm_mat_word_v2.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1124291562DA64AAE0CBB165ED93013" ma:contentTypeVersion="4" ma:contentTypeDescription="Create a new document." ma:contentTypeScope="" ma:versionID="3dcc9f62e465994ef9ff6af1aec5eb40">
  <xsd:schema xmlns:xsd="http://www.w3.org/2001/XMLSchema" xmlns:xs="http://www.w3.org/2001/XMLSchema" xmlns:p="http://schemas.microsoft.com/office/2006/metadata/properties" xmlns:ns2="d311d995-062a-4eb9-8600-86fa875442ef" targetNamespace="http://schemas.microsoft.com/office/2006/metadata/properties" ma:root="true" ma:fieldsID="8802c27bc9453a66d726b2af05ab8714" ns2:_="">
    <xsd:import namespace="d311d995-062a-4eb9-8600-86fa875442e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11d995-062a-4eb9-8600-86fa875442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1B8A24E-67C6-4BB6-B0B6-FDE2EB157D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11d995-062a-4eb9-8600-86fa875442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326E8FA-DBB8-4655-8EB6-26A3EF37872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8D8D14C-23DA-4E89-A8FE-F23174827AE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acm_mat_word_v2.dotm</Template>
  <TotalTime>36</TotalTime>
  <Pages>11</Pages>
  <Words>3739</Words>
  <Characters>21317</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Max Angelo Perin</cp:lastModifiedBy>
  <cp:revision>16</cp:revision>
  <dcterms:created xsi:type="dcterms:W3CDTF">2021-11-26T12:43:00Z</dcterms:created>
  <dcterms:modified xsi:type="dcterms:W3CDTF">2022-05-21T09:34:00Z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0x01010061124291562DA64AAE0CBB165ED93013</vt:lpwstr>
  </property>
</Properties>
</file>