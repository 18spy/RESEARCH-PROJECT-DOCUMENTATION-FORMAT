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F7EAA70"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sidR="00B1275E">
        <w:rPr>
          <w:rFonts w:eastAsiaTheme="minorEastAsia"/>
          <w:caps w:val="0"/>
        </w:rPr>
        <w:t>Middle Name</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867122">
        <w:rPr>
          <w:rFonts w:eastAsiaTheme="minorEastAsia"/>
          <w:caps w:val="0"/>
        </w:rPr>
        <w:t xml:space="preserve"> (</w:t>
      </w:r>
      <w:r w:rsidR="00D13194">
        <w:rPr>
          <w:rFonts w:eastAsiaTheme="minorEastAsia"/>
          <w:caps w:val="0"/>
        </w:rPr>
        <w:t>Student</w:t>
      </w:r>
      <w:r w:rsidR="00867122">
        <w:rPr>
          <w:rFonts w:eastAsiaTheme="minorEastAsia"/>
          <w:caps w:val="0"/>
        </w:rPr>
        <w:t>)</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1C789A52" w:rsidR="005B434B" w:rsidRDefault="00F830EA" w:rsidP="005B434B">
      <w:pPr>
        <w:pStyle w:val="Authors"/>
        <w:rPr>
          <w:rStyle w:val="AuthorsChar"/>
        </w:rPr>
      </w:pPr>
      <w:r>
        <w:rPr>
          <w:rStyle w:val="AuthorsChar"/>
        </w:rPr>
        <w:t>Max Angelo Dapitilla Perin</w:t>
      </w:r>
      <w:r w:rsidR="00867122">
        <w:rPr>
          <w:rStyle w:val="AuthorsChar"/>
        </w:rPr>
        <w:t xml:space="preserve"> (Instructor)</w:t>
      </w:r>
    </w:p>
    <w:p w14:paraId="1E62ABF4" w14:textId="49FEE67A" w:rsidR="005B434B" w:rsidRPr="00EE4FEB" w:rsidRDefault="0096109E"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5D70B94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F4519">
        <w:rPr>
          <w:b w:val="0"/>
        </w:rPr>
        <w:t>Hardware</w:t>
      </w:r>
      <w:r w:rsidR="000D7DFF">
        <w:rPr>
          <w:b w:val="0"/>
        </w:rPr>
        <w:t xml:space="preserve"> </w:t>
      </w:r>
      <w:r w:rsidRPr="00B25EC5">
        <w:rPr>
          <w:b w:val="0"/>
        </w:rPr>
        <w:t xml:space="preserve">• </w:t>
      </w:r>
      <w:r w:rsidR="00AF4519" w:rsidRPr="00AF4519">
        <w:rPr>
          <w:b w:val="0"/>
        </w:rPr>
        <w:t>Emerging Technologies</w:t>
      </w:r>
      <w:r w:rsidR="00A05DED">
        <w:rPr>
          <w:b w:val="0"/>
        </w:rPr>
        <w:t xml:space="preserve"> </w:t>
      </w:r>
      <w:r w:rsidRPr="00B25EC5">
        <w:rPr>
          <w:b w:val="0"/>
        </w:rPr>
        <w:t xml:space="preserve">• </w:t>
      </w:r>
      <w:r w:rsidR="00AF4519" w:rsidRPr="00AF4519">
        <w:rPr>
          <w:b w:val="0"/>
        </w:rPr>
        <w:t>Electromechanical Systems</w:t>
      </w:r>
      <w:r w:rsidR="00AF4519">
        <w:rPr>
          <w:b w:val="0"/>
        </w:rPr>
        <w:t xml:space="preserve"> </w:t>
      </w:r>
      <w:r w:rsidR="00AF4519" w:rsidRPr="00B25EC5">
        <w:rPr>
          <w:b w:val="0"/>
        </w:rPr>
        <w:t>•</w:t>
      </w:r>
      <w:r w:rsidR="00AF4519">
        <w:rPr>
          <w:b w:val="0"/>
        </w:rPr>
        <w:t xml:space="preserve"> </w:t>
      </w:r>
      <w:r w:rsidR="00AF4519" w:rsidRPr="00AF4519">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412E5C2A" w:rsidR="005B434B" w:rsidRPr="000723E6" w:rsidRDefault="00F830EA" w:rsidP="005B434B">
      <w:pPr>
        <w:pStyle w:val="ACMRef"/>
      </w:pPr>
      <w:r w:rsidRPr="00F830EA">
        <w:rPr>
          <w:b/>
          <w:bCs w:val="0"/>
        </w:rPr>
        <w:t>Student 1</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5404A8">
        <w:t xml:space="preserve">achelor of </w:t>
      </w:r>
      <w:r w:rsidR="004C5A40">
        <w:t>S</w:t>
      </w:r>
      <w:r w:rsidR="005404A8">
        <w:t>cience in</w:t>
      </w:r>
      <w:r w:rsidR="004C5A40">
        <w:t xml:space="preserve"> </w:t>
      </w:r>
      <w:r w:rsidR="005404A8">
        <w:t>Computer</w:t>
      </w:r>
      <w:r w:rsidR="004C5A40">
        <w:t xml:space="preserve"> Engineering 3 in </w:t>
      </w:r>
      <w:r w:rsidRPr="00F830EA">
        <w:t xml:space="preserve">CPE </w:t>
      </w:r>
      <w:r w:rsidR="005404A8">
        <w:t>3</w:t>
      </w:r>
      <w:r w:rsidR="00AF4519">
        <w:t>23</w:t>
      </w:r>
      <w:r w:rsidRPr="00F830EA">
        <w:t xml:space="preserve"> </w:t>
      </w:r>
      <w:r w:rsidR="005404A8">
        <w:t>–</w:t>
      </w:r>
      <w:r w:rsidRPr="00F830EA">
        <w:t xml:space="preserve"> </w:t>
      </w:r>
      <w:r w:rsidR="00AF4519">
        <w:t>Microprocessor Systems</w:t>
      </w:r>
      <w:r>
        <w:t xml:space="preserve"> S.Y. 2021-2022, </w:t>
      </w:r>
      <w:r w:rsidR="00AF4519">
        <w:t>2</w:t>
      </w:r>
      <w:r w:rsidR="00AF4519">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w:t>
      </w:r>
      <w:r>
        <w:lastRenderedPageBreak/>
        <w:t xml:space="preserve">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w:t>
      </w:r>
      <w:r>
        <w:lastRenderedPageBreak/>
        <w:t xml:space="preserve">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r>
              <w:t>ListParagraph</w:t>
            </w:r>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r w:rsidRPr="00772D8F">
              <w:t>AuthNotes</w:t>
            </w:r>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r>
              <w:t>AckHead</w:t>
            </w:r>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r>
              <w:t>AckPara</w:t>
            </w:r>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r w:rsidRPr="00772D8F">
              <w:t>CCSHead</w:t>
            </w:r>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r w:rsidRPr="004E0254">
              <w:t>GrantSponsor</w:t>
            </w:r>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r w:rsidRPr="00772D8F">
              <w:t>CCSDescription</w:t>
            </w:r>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r>
              <w:t>GrantNumber</w:t>
            </w:r>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r w:rsidRPr="00772D8F">
              <w:t>KeyWordHead</w:t>
            </w:r>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r>
              <w:t>ReferenceHead</w:t>
            </w:r>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r>
              <w:t>Bib_entry</w:t>
            </w:r>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r>
              <w:t>TableCaption</w:t>
            </w:r>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r>
              <w:t>PostHeadPara</w:t>
            </w:r>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r>
              <w:t>TableHead</w:t>
            </w:r>
          </w:p>
          <w:p w14:paraId="0722EEF3" w14:textId="77777777" w:rsidR="005B434B" w:rsidRPr="00772D8F" w:rsidRDefault="005B434B" w:rsidP="00B63010">
            <w:pPr>
              <w:pStyle w:val="TableCell"/>
              <w:ind w:firstLine="0"/>
            </w:pPr>
            <w:r>
              <w:t>TableFootnote</w:t>
            </w:r>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r>
              <w:t>ParaContinue</w:t>
            </w:r>
          </w:p>
          <w:p w14:paraId="766D3526" w14:textId="77777777" w:rsidR="005B434B" w:rsidRDefault="005B434B" w:rsidP="00B63010">
            <w:pPr>
              <w:pStyle w:val="TableCell"/>
            </w:pPr>
          </w:p>
          <w:p w14:paraId="569CEE83" w14:textId="77777777" w:rsidR="005B434B" w:rsidRPr="00772D8F" w:rsidRDefault="005B434B" w:rsidP="00B63010">
            <w:pPr>
              <w:pStyle w:val="TableCell"/>
            </w:pPr>
            <w:r w:rsidRPr="00772D8F">
              <w:lastRenderedPageBreak/>
              <w:t>DisplayFormula</w:t>
            </w:r>
          </w:p>
        </w:tc>
        <w:tc>
          <w:tcPr>
            <w:tcW w:w="2520" w:type="dxa"/>
          </w:tcPr>
          <w:p w14:paraId="5D76ED3B" w14:textId="77777777" w:rsidR="005B434B" w:rsidRDefault="005B434B" w:rsidP="00B63010">
            <w:pPr>
              <w:pStyle w:val="TableCell"/>
              <w:ind w:firstLine="0"/>
            </w:pPr>
            <w:r>
              <w:lastRenderedPageBreak/>
              <w:t>flush left text after display items like math equations, lists etc.</w:t>
            </w:r>
          </w:p>
          <w:p w14:paraId="3677E1E0" w14:textId="77777777" w:rsidR="005B434B" w:rsidRPr="00772D8F" w:rsidRDefault="005B434B" w:rsidP="00B63010">
            <w:pPr>
              <w:pStyle w:val="TableCell"/>
              <w:ind w:firstLine="0"/>
            </w:pPr>
            <w:r>
              <w:lastRenderedPageBreak/>
              <w:t>numbered math equation</w:t>
            </w:r>
          </w:p>
        </w:tc>
        <w:tc>
          <w:tcPr>
            <w:tcW w:w="1307" w:type="dxa"/>
          </w:tcPr>
          <w:p w14:paraId="3021285D" w14:textId="77777777" w:rsidR="005B434B" w:rsidRPr="00772D8F" w:rsidRDefault="005B434B" w:rsidP="00B63010">
            <w:pPr>
              <w:pStyle w:val="TableCell"/>
              <w:ind w:firstLine="0"/>
            </w:pPr>
            <w:r>
              <w:lastRenderedPageBreak/>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r w:rsidRPr="00772D8F">
              <w:t>DisplayFormulaUnnum</w:t>
            </w:r>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62E3A530" w14:textId="77777777" w:rsidTr="008D14C0">
        <w:tc>
          <w:tcPr>
            <w:tcW w:w="2160" w:type="dxa"/>
          </w:tcPr>
          <w:p w14:paraId="2916704D" w14:textId="77777777" w:rsidR="003A253B" w:rsidRPr="00772D8F" w:rsidRDefault="001B633D" w:rsidP="00B63010">
            <w:pPr>
              <w:pStyle w:val="TableCell"/>
            </w:pPr>
            <w:r w:rsidRPr="001B633D">
              <w:t>ComputerCode</w:t>
            </w:r>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6CDCEBE"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5C5821"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B343A4" w14:textId="77777777" w:rsidR="005B434B" w:rsidRDefault="005C5821"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“AlgorithmCaption”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r w:rsidRPr="00906FA6">
        <w:t xml:space="preserve">current_position  </w:t>
      </w:r>
      <w:r w:rsidRPr="00906FA6">
        <w:tab/>
        <w:t xml:space="preserve"> center</w:t>
      </w:r>
    </w:p>
    <w:p w14:paraId="2FD289DE"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3AFFC4D8" w14:textId="77777777" w:rsidR="005B434B" w:rsidRPr="00906FA6" w:rsidRDefault="005B434B" w:rsidP="005B434B">
      <w:pPr>
        <w:pStyle w:val="Algorithm"/>
        <w:rPr>
          <w:rFonts w:cs="Linux Libertine O"/>
        </w:rPr>
      </w:pPr>
      <w:r w:rsidRPr="00906FA6">
        <w:rPr>
          <w:rFonts w:cs="Linux Libertine O"/>
        </w:rPr>
        <w:t>current_position  is inside circle</w:t>
      </w:r>
    </w:p>
    <w:p w14:paraId="012F58FB"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107545BE"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neuron_orientation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70FB702E"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vector_sum</w:t>
      </w:r>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“ComputerCode”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r>
        <w:t xml:space="preserve">Similary,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r>
        <w:t xml:space="preserve">Similary,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[Harel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4E74BDF3" w14:textId="77777777" w:rsidR="005B434B" w:rsidRPr="00FD48C2" w:rsidRDefault="005B434B" w:rsidP="005B434B">
      <w:pPr>
        <w:pStyle w:val="Bibentry"/>
      </w:pPr>
      <w:r w:rsidRPr="00FD48C2">
        <w:t xml:space="preserve">Sam Anzaroot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46B4DAEA" w14:textId="77777777" w:rsidR="005B434B" w:rsidRDefault="005B434B" w:rsidP="005B434B">
      <w:pPr>
        <w:pStyle w:val="Bibentry"/>
      </w:pPr>
      <w:r>
        <w:t>James W. Demmel, Yozo Hida, William Kahan,  Xiaoye S. Li, Soni Mukherjee, and Jason Riedy.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r w:rsidRPr="00D41A16">
        <w:t xml:space="preserve">Alper Yilmaz, Omar Javed, and Mubarak Shah. 2006. Object tracking: A survey. ACM Comput. Surv.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 xml:space="preserve">Patricia S. Abril and Robert Plant. 2007. The patent holder's dilemma: Buy, sell, or troll? Commun.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David Kosiur.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David A. Anisi.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302DF107" w14:textId="21F691E9" w:rsidR="009F5D19" w:rsidRPr="009F5D19" w:rsidRDefault="00D07298" w:rsidP="00E91361">
      <w:pPr>
        <w:pStyle w:val="Bibentry"/>
        <w:numPr>
          <w:ilvl w:val="0"/>
          <w:numId w:val="0"/>
        </w:numPr>
        <w:ind w:left="360" w:hanging="360"/>
      </w:pPr>
      <w:r w:rsidRPr="00897C9E">
        <w:t>Martha Constantinou. 2016. New physics searches from nucleon matrix elements in lattice QCD.  arXiv:1701.00133. Retrieved from https://arxiv.org/abs/1701.00133</w:t>
      </w:r>
    </w:p>
    <w:sectPr w:rsidR="009F5D19" w:rsidRPr="009F5D19" w:rsidSect="000C6221">
      <w:footerReference w:type="default" r:id="rId27"/>
      <w:headerReference w:type="firs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DFCA" w14:textId="77777777" w:rsidR="005C5821" w:rsidRDefault="005C5821" w:rsidP="005B434B">
      <w:pPr>
        <w:spacing w:after="0" w:line="240" w:lineRule="auto"/>
      </w:pPr>
      <w:r>
        <w:separator/>
      </w:r>
    </w:p>
  </w:endnote>
  <w:endnote w:type="continuationSeparator" w:id="0">
    <w:p w14:paraId="583B5909" w14:textId="77777777" w:rsidR="005C5821" w:rsidRDefault="005C582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5C5821">
    <w:pPr>
      <w:pStyle w:val="Footer"/>
    </w:pPr>
  </w:p>
  <w:p w14:paraId="26529D98" w14:textId="77777777" w:rsidR="000C6221" w:rsidRDefault="005C5821">
    <w:pPr>
      <w:pStyle w:val="Footer"/>
    </w:pPr>
  </w:p>
  <w:p w14:paraId="4A748651" w14:textId="77777777" w:rsidR="000C6221" w:rsidRDefault="005C5821">
    <w:pPr>
      <w:pStyle w:val="Footer"/>
    </w:pPr>
  </w:p>
  <w:p w14:paraId="7351B0CF" w14:textId="77777777" w:rsidR="000C6221" w:rsidRDefault="005C5821">
    <w:pPr>
      <w:pStyle w:val="Footer"/>
    </w:pPr>
  </w:p>
  <w:p w14:paraId="1FF8D7CF" w14:textId="77777777" w:rsidR="000C6221" w:rsidRDefault="005C5821">
    <w:pPr>
      <w:pStyle w:val="Footer"/>
    </w:pPr>
  </w:p>
  <w:p w14:paraId="287BD52D" w14:textId="77777777" w:rsidR="000C6221" w:rsidRDefault="005C5821">
    <w:pPr>
      <w:pStyle w:val="Footer"/>
    </w:pPr>
  </w:p>
  <w:p w14:paraId="31ADE2EF" w14:textId="77777777" w:rsidR="000C6221" w:rsidRDefault="005C5821">
    <w:pPr>
      <w:pStyle w:val="Footer"/>
    </w:pPr>
  </w:p>
  <w:p w14:paraId="76E7BE84" w14:textId="77777777" w:rsidR="000C6221" w:rsidRDefault="005C5821">
    <w:pPr>
      <w:pStyle w:val="Footer"/>
    </w:pPr>
  </w:p>
  <w:p w14:paraId="3384CA09" w14:textId="77777777" w:rsidR="000C6221" w:rsidRDefault="005C5821">
    <w:pPr>
      <w:pStyle w:val="Footer"/>
    </w:pPr>
  </w:p>
  <w:p w14:paraId="08478D52" w14:textId="77777777" w:rsidR="001E2D05" w:rsidRDefault="005C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3F51" w14:textId="77777777" w:rsidR="005C5821" w:rsidRDefault="005C5821" w:rsidP="005B434B">
      <w:pPr>
        <w:spacing w:after="0" w:line="240" w:lineRule="auto"/>
      </w:pPr>
      <w:r>
        <w:separator/>
      </w:r>
    </w:p>
  </w:footnote>
  <w:footnote w:type="continuationSeparator" w:id="0">
    <w:p w14:paraId="7C700814" w14:textId="77777777" w:rsidR="005C5821" w:rsidRDefault="005C5821"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023E" w14:textId="61613CD3" w:rsidR="00B1275E" w:rsidRPr="00B1275E" w:rsidRDefault="00B1275E" w:rsidP="00B1275E">
    <w:pPr>
      <w:pStyle w:val="Header"/>
      <w:ind w:left="-851" w:right="-1588"/>
      <w:rPr>
        <w:b/>
        <w:bCs/>
      </w:rPr>
    </w:pPr>
    <w:bookmarkStart w:id="1" w:name="_Hlk89515415"/>
    <w:bookmarkStart w:id="2" w:name="_Hlk89515416"/>
    <w:r>
      <w:rPr>
        <w:noProof/>
      </w:rPr>
      <w:drawing>
        <wp:inline distT="0" distB="0" distL="0" distR="0" wp14:anchorId="2D7B0B44" wp14:editId="646BF90E">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30898773" wp14:editId="271E1FA5">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6A675C17" wp14:editId="1A44DEB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147869">
    <w:abstractNumId w:val="0"/>
  </w:num>
  <w:num w:numId="2" w16cid:durableId="830755773">
    <w:abstractNumId w:val="13"/>
  </w:num>
  <w:num w:numId="3" w16cid:durableId="762191162">
    <w:abstractNumId w:val="9"/>
  </w:num>
  <w:num w:numId="4" w16cid:durableId="1251963317">
    <w:abstractNumId w:val="1"/>
  </w:num>
  <w:num w:numId="5" w16cid:durableId="1522553228">
    <w:abstractNumId w:val="3"/>
  </w:num>
  <w:num w:numId="6" w16cid:durableId="464739268">
    <w:abstractNumId w:val="6"/>
  </w:num>
  <w:num w:numId="7" w16cid:durableId="733502671">
    <w:abstractNumId w:val="11"/>
  </w:num>
  <w:num w:numId="8" w16cid:durableId="18089103">
    <w:abstractNumId w:val="2"/>
  </w:num>
  <w:num w:numId="9" w16cid:durableId="179703893">
    <w:abstractNumId w:val="7"/>
  </w:num>
  <w:num w:numId="10" w16cid:durableId="1644772032">
    <w:abstractNumId w:val="14"/>
  </w:num>
  <w:num w:numId="11" w16cid:durableId="715935750">
    <w:abstractNumId w:val="5"/>
  </w:num>
  <w:num w:numId="12" w16cid:durableId="640892767">
    <w:abstractNumId w:val="12"/>
  </w:num>
  <w:num w:numId="13" w16cid:durableId="2085756999">
    <w:abstractNumId w:val="8"/>
  </w:num>
  <w:num w:numId="14" w16cid:durableId="971713506">
    <w:abstractNumId w:val="4"/>
  </w:num>
  <w:num w:numId="15" w16cid:durableId="1790978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rwUA23tkoCwAAAA="/>
  </w:docVars>
  <w:rsids>
    <w:rsidRoot w:val="005B434B"/>
    <w:rsid w:val="000306E7"/>
    <w:rsid w:val="00054E0A"/>
    <w:rsid w:val="00080C59"/>
    <w:rsid w:val="0008391F"/>
    <w:rsid w:val="0009314B"/>
    <w:rsid w:val="000D6541"/>
    <w:rsid w:val="000D7DFF"/>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37CC"/>
    <w:rsid w:val="002E1096"/>
    <w:rsid w:val="002E204E"/>
    <w:rsid w:val="002F58C9"/>
    <w:rsid w:val="002F5B40"/>
    <w:rsid w:val="00340671"/>
    <w:rsid w:val="003756D0"/>
    <w:rsid w:val="003A253B"/>
    <w:rsid w:val="00457C1D"/>
    <w:rsid w:val="004C5A40"/>
    <w:rsid w:val="005404A8"/>
    <w:rsid w:val="00547F6A"/>
    <w:rsid w:val="005B434B"/>
    <w:rsid w:val="005C3913"/>
    <w:rsid w:val="005C5821"/>
    <w:rsid w:val="00610855"/>
    <w:rsid w:val="006E1D11"/>
    <w:rsid w:val="00720F9D"/>
    <w:rsid w:val="00737F1F"/>
    <w:rsid w:val="007561FC"/>
    <w:rsid w:val="007B36F5"/>
    <w:rsid w:val="007E1A44"/>
    <w:rsid w:val="007E20EF"/>
    <w:rsid w:val="007F27E5"/>
    <w:rsid w:val="00810484"/>
    <w:rsid w:val="0081437E"/>
    <w:rsid w:val="00832D00"/>
    <w:rsid w:val="00867122"/>
    <w:rsid w:val="008D14C0"/>
    <w:rsid w:val="00920182"/>
    <w:rsid w:val="0096109E"/>
    <w:rsid w:val="009641B8"/>
    <w:rsid w:val="009B76D7"/>
    <w:rsid w:val="009F5D19"/>
    <w:rsid w:val="009F684F"/>
    <w:rsid w:val="00A032E4"/>
    <w:rsid w:val="00A05DED"/>
    <w:rsid w:val="00A27A9F"/>
    <w:rsid w:val="00A3685D"/>
    <w:rsid w:val="00A55475"/>
    <w:rsid w:val="00A6011A"/>
    <w:rsid w:val="00AD6C5E"/>
    <w:rsid w:val="00AF4519"/>
    <w:rsid w:val="00AF5390"/>
    <w:rsid w:val="00B1275E"/>
    <w:rsid w:val="00B929C9"/>
    <w:rsid w:val="00BD04E6"/>
    <w:rsid w:val="00D07298"/>
    <w:rsid w:val="00D13194"/>
    <w:rsid w:val="00D71122"/>
    <w:rsid w:val="00DA1CE2"/>
    <w:rsid w:val="00E037CD"/>
    <w:rsid w:val="00E55E8D"/>
    <w:rsid w:val="00E8234D"/>
    <w:rsid w:val="00E91361"/>
    <w:rsid w:val="00E92194"/>
    <w:rsid w:val="00EF33C2"/>
    <w:rsid w:val="00EF5BB9"/>
    <w:rsid w:val="00F07897"/>
    <w:rsid w:val="00F46728"/>
    <w:rsid w:val="00F570F1"/>
    <w:rsid w:val="00F6354E"/>
    <w:rsid w:val="00F830EA"/>
    <w:rsid w:val="00FD21F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eader" Target="head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n\OneDrive%20-%20bisu.edu.ph\CEA-FAC\RESEARCH%20PAPER%20PROPOSALS\RESEARCH-PROJECT-ACM-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2.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acm_mat_word_v2.dotm</Template>
  <TotalTime>40</TotalTime>
  <Pages>11</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Max Angelo Perin</cp:lastModifiedBy>
  <cp:revision>17</cp:revision>
  <dcterms:created xsi:type="dcterms:W3CDTF">2021-11-26T12:43:00Z</dcterms:created>
  <dcterms:modified xsi:type="dcterms:W3CDTF">2022-05-30T01:38:00Z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