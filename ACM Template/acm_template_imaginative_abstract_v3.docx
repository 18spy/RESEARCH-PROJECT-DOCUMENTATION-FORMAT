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FD61D88" w:rsidR="00AA0A98" w:rsidRPr="00643AA1" w:rsidRDefault="00AA0A98" w:rsidP="00C34279">
      <w:pPr>
        <w:pStyle w:val="Titledocument"/>
      </w:pPr>
      <w:r>
        <w:t>Title</w:t>
      </w:r>
      <w:r w:rsidR="00127FD2">
        <w:t xml:space="preserve"> (Task-Module-System)</w:t>
      </w:r>
    </w:p>
    <w:p w14:paraId="0DA23051" w14:textId="66A2A035" w:rsidR="00AA0A98" w:rsidRDefault="00AA0A98" w:rsidP="00C34279">
      <w:pPr>
        <w:pStyle w:val="Authors"/>
      </w:pPr>
      <w:r>
        <w:rPr>
          <w:szCs w:val="18"/>
        </w:rPr>
        <w:t>Student</w:t>
      </w:r>
      <w:r w:rsidR="00C34279">
        <w:rPr>
          <w:szCs w:val="18"/>
        </w:rPr>
        <w:t xml:space="preserve"> </w:t>
      </w:r>
      <w:r w:rsidR="00C34279">
        <w:t>1</w:t>
      </w:r>
    </w:p>
    <w:p w14:paraId="753DEFFD" w14:textId="76BF77A0" w:rsidR="00C34279" w:rsidRDefault="00B50380" w:rsidP="00C34279">
      <w:pPr>
        <w:pStyle w:val="Affiliation"/>
      </w:pPr>
      <w:r>
        <w:t>Bachelor of Science in Computer Science Year,</w:t>
      </w:r>
      <w:r w:rsidR="00C34279">
        <w:t xml:space="preserve"> Bohol Island State University-Bilar Campus</w:t>
      </w:r>
    </w:p>
    <w:p w14:paraId="66AF4758" w14:textId="2985EF65" w:rsidR="00AA0A98" w:rsidRDefault="00C34279" w:rsidP="00C34279">
      <w:pPr>
        <w:pStyle w:val="Affiliation"/>
      </w:pPr>
      <w:r>
        <w:t xml:space="preserve">Bilar, </w:t>
      </w:r>
      <w:r w:rsidR="000D4799">
        <w:t xml:space="preserve">Bohol, </w:t>
      </w:r>
      <w:r w:rsidR="00AA0A98">
        <w:t>Philippines</w:t>
      </w:r>
    </w:p>
    <w:p w14:paraId="53F1F8FD" w14:textId="6A20D9E2" w:rsidR="007C6A62" w:rsidRDefault="00783865" w:rsidP="00C34279">
      <w:pPr>
        <w:pStyle w:val="Affiliation"/>
      </w:pPr>
      <w:hyperlink r:id="rId7" w:history="1">
        <w:r w:rsidR="00C34279" w:rsidRPr="00A6635F">
          <w:rPr>
            <w:rStyle w:val="Hyperlink"/>
          </w:rPr>
          <w:t>student1@bisu.edu.ph</w:t>
        </w:r>
      </w:hyperlink>
      <w:r w:rsidR="00C34279">
        <w:t xml:space="preserve"> </w:t>
      </w:r>
    </w:p>
    <w:p w14:paraId="065E11AF" w14:textId="012534C2" w:rsidR="00C34279" w:rsidRDefault="00C34279" w:rsidP="00C34279">
      <w:pPr>
        <w:pStyle w:val="Authors"/>
      </w:pPr>
      <w:r>
        <w:t>MAX ANGELO DAPITILLA PERIN</w:t>
      </w:r>
    </w:p>
    <w:p w14:paraId="2917F807" w14:textId="7E48888A" w:rsidR="002E03C7" w:rsidRDefault="002E03C7" w:rsidP="002E03C7">
      <w:pPr>
        <w:pStyle w:val="Affiliation"/>
      </w:pPr>
      <w:r>
        <w:t>Department of Computer Science</w:t>
      </w:r>
      <w:r w:rsidR="00B50380">
        <w:t xml:space="preserve"> Faculty</w:t>
      </w:r>
      <w:r>
        <w:t>, Bohol Island State University-Bilar Campus</w:t>
      </w:r>
    </w:p>
    <w:p w14:paraId="633BDA33" w14:textId="77777777" w:rsidR="00C34279" w:rsidRDefault="00C34279" w:rsidP="00C34279">
      <w:pPr>
        <w:pStyle w:val="Affiliation"/>
      </w:pPr>
      <w:r>
        <w:t>Bilar, Bohol, Philippines</w:t>
      </w:r>
    </w:p>
    <w:p w14:paraId="0578CD06" w14:textId="07E90AA4" w:rsidR="00C34279" w:rsidRPr="007C6A62" w:rsidRDefault="00783865" w:rsidP="00C34279">
      <w:pPr>
        <w:pStyle w:val="Affiliation"/>
      </w:pPr>
      <w:hyperlink r:id="rId8" w:history="1">
        <w:r w:rsidR="00C34279" w:rsidRPr="00A6635F">
          <w:rPr>
            <w:rStyle w:val="Hyperlink"/>
          </w:rPr>
          <w:t>maxangelo.perin@bisu.edu.ph</w:t>
        </w:r>
      </w:hyperlink>
    </w:p>
    <w:p w14:paraId="04E9D5C2" w14:textId="6A505BD0" w:rsidR="007651C5" w:rsidRPr="00067415" w:rsidRDefault="00AA0A98" w:rsidP="00C34279">
      <w:pPr>
        <w:pStyle w:val="Abstract0"/>
      </w:pPr>
      <w:r>
        <w:rPr>
          <w:rStyle w:val="abstractheadChar"/>
        </w:rPr>
        <w:t xml:space="preserve">Imaginative </w:t>
      </w:r>
      <w:r w:rsidR="007651C5">
        <w:rPr>
          <w:rStyle w:val="abstractheadChar"/>
        </w:rPr>
        <w:t>Abstract.</w:t>
      </w:r>
      <w:r w:rsidR="007651C5">
        <w:t xml:space="preserve"> </w:t>
      </w:r>
      <w:r w:rsidR="00067415" w:rsidRPr="00067415">
        <w:t>This electronic document is a</w:t>
      </w:r>
      <w:r w:rsidR="00067415">
        <w:t>n</w:t>
      </w:r>
      <w:r w:rsidR="00067415" w:rsidRPr="00067415">
        <w:t xml:space="preserve"> abstract template. The various components of your paper [title, text, heads, etc.] are already defined on the style sheet, as illustrated by the portions given in this document. </w:t>
      </w:r>
      <w:r w:rsidR="00C34279">
        <w:t xml:space="preserve">Must have an imaginative introduction and methods. </w:t>
      </w:r>
      <w:r w:rsidR="00067415" w:rsidRPr="00067415">
        <w:t>DO NOT USE SPECIAL CHARACTERS, SYMBOLS, OR MATH IN YOUR TITLE OR ABSTRACT.</w:t>
      </w:r>
    </w:p>
    <w:p w14:paraId="4B5606CC" w14:textId="0FAABF0F" w:rsidR="00C34279" w:rsidRDefault="007651C5" w:rsidP="00C34279">
      <w:pPr>
        <w:pStyle w:val="Abstract0"/>
      </w:pPr>
      <w:r>
        <w:rPr>
          <w:rStyle w:val="keywordheadChar"/>
        </w:rPr>
        <w:t>Keywords:</w:t>
      </w:r>
      <w:r>
        <w:t xml:space="preserve"> </w:t>
      </w:r>
      <w:r w:rsidR="00FB6E37">
        <w:t xml:space="preserve">About four key words or phrases in alphabetical order, separated by commas. </w:t>
      </w:r>
    </w:p>
    <w:p w14:paraId="15E8502C" w14:textId="77777777" w:rsidR="00C34279" w:rsidRDefault="00C34279" w:rsidP="00C34279">
      <w:pPr>
        <w:pStyle w:val="Normal1"/>
      </w:pPr>
    </w:p>
    <w:p w14:paraId="18483AED" w14:textId="77777777" w:rsidR="00C34279" w:rsidRDefault="00C34279" w:rsidP="00C34279">
      <w:pPr>
        <w:pStyle w:val="Normal1"/>
      </w:pPr>
    </w:p>
    <w:p w14:paraId="3689B324" w14:textId="77777777" w:rsidR="00C34279" w:rsidRDefault="00C34279" w:rsidP="00C34279">
      <w:pPr>
        <w:pStyle w:val="Normal1"/>
      </w:pPr>
    </w:p>
    <w:p w14:paraId="7363453A" w14:textId="77777777" w:rsidR="00C34279" w:rsidRDefault="00C34279" w:rsidP="00C34279">
      <w:pPr>
        <w:pStyle w:val="Normal1"/>
      </w:pPr>
    </w:p>
    <w:p w14:paraId="293DBDEB" w14:textId="77777777" w:rsidR="00C34279" w:rsidRDefault="00C34279" w:rsidP="00C34279">
      <w:pPr>
        <w:pStyle w:val="Normal1"/>
      </w:pPr>
    </w:p>
    <w:p w14:paraId="1D6527E9" w14:textId="77777777" w:rsidR="00C34279" w:rsidRDefault="00C34279" w:rsidP="00C34279">
      <w:pPr>
        <w:pStyle w:val="Normal1"/>
      </w:pPr>
      <w:bookmarkStart w:id="0" w:name="ACMTemplateApplied"/>
      <w:bookmarkEnd w:id="0"/>
    </w:p>
    <w:p w14:paraId="369CA861" w14:textId="77777777" w:rsidR="00C34279" w:rsidRDefault="00C34279" w:rsidP="00C34279">
      <w:pPr>
        <w:pStyle w:val="Normal1"/>
      </w:pPr>
    </w:p>
    <w:p w14:paraId="5D419120" w14:textId="77777777" w:rsidR="00C34279" w:rsidRDefault="00C34279" w:rsidP="00C34279">
      <w:pPr>
        <w:pStyle w:val="Normal1"/>
      </w:pPr>
    </w:p>
    <w:p w14:paraId="56211E04" w14:textId="77777777" w:rsidR="00C34279" w:rsidRDefault="00C34279" w:rsidP="00C34279">
      <w:pPr>
        <w:pStyle w:val="Normal1"/>
      </w:pPr>
    </w:p>
    <w:p w14:paraId="45A6B30E" w14:textId="77777777" w:rsidR="00C34279" w:rsidRDefault="00C34279" w:rsidP="00C34279">
      <w:pPr>
        <w:pStyle w:val="Normal1"/>
      </w:pPr>
    </w:p>
    <w:p w14:paraId="632E91E9" w14:textId="77777777" w:rsidR="00C34279" w:rsidRDefault="00C34279" w:rsidP="00C34279">
      <w:pPr>
        <w:pStyle w:val="Normal1"/>
      </w:pPr>
    </w:p>
    <w:p w14:paraId="6CF12384" w14:textId="77777777" w:rsidR="00C34279" w:rsidRDefault="00C34279" w:rsidP="00C34279">
      <w:pPr>
        <w:pStyle w:val="Normal1"/>
      </w:pPr>
    </w:p>
    <w:p w14:paraId="633DAA97" w14:textId="77777777" w:rsidR="00C34279" w:rsidRDefault="00C34279" w:rsidP="00C34279">
      <w:pPr>
        <w:pStyle w:val="Normal1"/>
      </w:pPr>
    </w:p>
    <w:p w14:paraId="256E24D3" w14:textId="77777777" w:rsidR="00C34279" w:rsidRDefault="00C34279" w:rsidP="00C34279">
      <w:pPr>
        <w:pStyle w:val="Normal1"/>
      </w:pPr>
    </w:p>
    <w:p w14:paraId="7AFF80BF" w14:textId="77777777" w:rsidR="002E03C7" w:rsidRDefault="002E03C7" w:rsidP="002E03C7">
      <w:pPr>
        <w:pStyle w:val="Normal1"/>
      </w:pPr>
    </w:p>
    <w:p w14:paraId="5469DF2A" w14:textId="77777777" w:rsidR="002E03C7" w:rsidRDefault="002E03C7" w:rsidP="002E03C7">
      <w:pPr>
        <w:pStyle w:val="Normal1"/>
      </w:pPr>
    </w:p>
    <w:p w14:paraId="10932F54" w14:textId="77777777" w:rsidR="00127FD2" w:rsidRDefault="00127FD2" w:rsidP="00127FD2">
      <w:pPr>
        <w:pStyle w:val="Normal1"/>
      </w:pPr>
    </w:p>
    <w:p w14:paraId="54439F11" w14:textId="77777777" w:rsidR="00127FD2" w:rsidRDefault="00127FD2" w:rsidP="00127FD2">
      <w:pPr>
        <w:pStyle w:val="Normal1"/>
      </w:pPr>
    </w:p>
    <w:p w14:paraId="76471A74" w14:textId="77777777" w:rsidR="004859C4" w:rsidRDefault="004859C4" w:rsidP="004859C4">
      <w:pPr>
        <w:pStyle w:val="Normal1"/>
      </w:pPr>
    </w:p>
    <w:p w14:paraId="760E81F6" w14:textId="77777777" w:rsidR="004859C4" w:rsidRPr="00C34279" w:rsidRDefault="004859C4" w:rsidP="004859C4">
      <w:pPr>
        <w:pStyle w:val="Normal1"/>
      </w:pPr>
      <w:bookmarkStart w:id="1" w:name="Validation_Bmk"/>
      <w:bookmarkEnd w:id="1"/>
    </w:p>
    <w:sectPr w:rsidR="004859C4" w:rsidRPr="00C34279" w:rsidSect="00AA0A98">
      <w:headerReference w:type="default" r:id="rId9"/>
      <w:footerReference w:type="even" r:id="rId10"/>
      <w:type w:val="continuous"/>
      <w:pgSz w:w="11907" w:h="16840" w:code="9"/>
      <w:pgMar w:top="1134" w:right="1134" w:bottom="1134" w:left="1134" w:header="28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43D21" w14:textId="77777777" w:rsidR="00A80788" w:rsidRDefault="00A80788">
      <w:r>
        <w:separator/>
      </w:r>
    </w:p>
  </w:endnote>
  <w:endnote w:type="continuationSeparator" w:id="0">
    <w:p w14:paraId="4EA4C38A" w14:textId="77777777" w:rsidR="00A80788" w:rsidRDefault="00A8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FCCC7" w14:textId="77777777" w:rsidR="00A80788" w:rsidRDefault="00A80788">
      <w:r>
        <w:separator/>
      </w:r>
    </w:p>
  </w:footnote>
  <w:footnote w:type="continuationSeparator" w:id="0">
    <w:p w14:paraId="4F02CAFC" w14:textId="77777777" w:rsidR="00A80788" w:rsidRDefault="00A80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3DE5" w14:textId="64D55D45" w:rsid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1D99207" wp14:editId="06BEE7F5">
          <wp:extent cx="2276475" cy="14287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                                               </w:t>
    </w:r>
    <w:r>
      <w:rPr>
        <w:noProof/>
      </w:rPr>
      <w:drawing>
        <wp:inline distT="0" distB="0" distL="0" distR="0" wp14:anchorId="22C407E9" wp14:editId="7E6E0B73">
          <wp:extent cx="2457450" cy="142875"/>
          <wp:effectExtent l="0" t="0" r="0" b="0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>
      <w:rPr>
        <w:noProof/>
      </w:rPr>
      <w:t xml:space="preserve"> </w:t>
    </w:r>
  </w:p>
  <w:p w14:paraId="63C21DB5" w14:textId="374255DA" w:rsidR="00630473" w:rsidRPr="00AA0A98" w:rsidRDefault="00C34279" w:rsidP="00630473">
    <w:pPr>
      <w:pStyle w:val="Header"/>
      <w:tabs>
        <w:tab w:val="clear" w:pos="4320"/>
        <w:tab w:val="clear" w:pos="8640"/>
        <w:tab w:val="left" w:pos="5400"/>
      </w:tabs>
      <w:jc w:val="center"/>
      <w:rPr>
        <w:noProof/>
      </w:rPr>
    </w:pPr>
    <w:r>
      <w:rPr>
        <w:noProof/>
      </w:rPr>
      <w:drawing>
        <wp:inline distT="0" distB="0" distL="0" distR="0" wp14:anchorId="557048AA" wp14:editId="25C5FB31">
          <wp:extent cx="2714625" cy="18097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0473" w:rsidRPr="00630473">
      <w:rPr>
        <w:noProof/>
      </w:rPr>
      <w:t xml:space="preserve"> </w:t>
    </w:r>
    <w:r w:rsidR="00630473">
      <w:rPr>
        <w:noProof/>
      </w:rPr>
      <w:t xml:space="preserve">                                            </w:t>
    </w:r>
    <w:r>
      <w:rPr>
        <w:noProof/>
      </w:rPr>
      <w:drawing>
        <wp:inline distT="0" distB="0" distL="0" distR="0" wp14:anchorId="4FA0857D" wp14:editId="7E0023A6">
          <wp:extent cx="2105025" cy="180975"/>
          <wp:effectExtent l="0" t="0" r="0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 w16cid:durableId="995652068">
    <w:abstractNumId w:val="20"/>
  </w:num>
  <w:num w:numId="2" w16cid:durableId="162087254">
    <w:abstractNumId w:val="24"/>
  </w:num>
  <w:num w:numId="3" w16cid:durableId="1024094697">
    <w:abstractNumId w:val="22"/>
  </w:num>
  <w:num w:numId="4" w16cid:durableId="979382889">
    <w:abstractNumId w:val="23"/>
  </w:num>
  <w:num w:numId="5" w16cid:durableId="358895633">
    <w:abstractNumId w:val="9"/>
  </w:num>
  <w:num w:numId="6" w16cid:durableId="1426077939">
    <w:abstractNumId w:val="7"/>
  </w:num>
  <w:num w:numId="7" w16cid:durableId="2023703774">
    <w:abstractNumId w:val="6"/>
  </w:num>
  <w:num w:numId="8" w16cid:durableId="1242105480">
    <w:abstractNumId w:val="5"/>
  </w:num>
  <w:num w:numId="9" w16cid:durableId="1097748385">
    <w:abstractNumId w:val="4"/>
  </w:num>
  <w:num w:numId="10" w16cid:durableId="538396949">
    <w:abstractNumId w:val="8"/>
  </w:num>
  <w:num w:numId="11" w16cid:durableId="2048752967">
    <w:abstractNumId w:val="3"/>
  </w:num>
  <w:num w:numId="12" w16cid:durableId="1358385221">
    <w:abstractNumId w:val="2"/>
  </w:num>
  <w:num w:numId="13" w16cid:durableId="713622760">
    <w:abstractNumId w:val="1"/>
  </w:num>
  <w:num w:numId="14" w16cid:durableId="1990552205">
    <w:abstractNumId w:val="0"/>
  </w:num>
  <w:num w:numId="15" w16cid:durableId="2003895982">
    <w:abstractNumId w:val="17"/>
  </w:num>
  <w:num w:numId="16" w16cid:durableId="2011827414">
    <w:abstractNumId w:val="12"/>
  </w:num>
  <w:num w:numId="17" w16cid:durableId="850487352">
    <w:abstractNumId w:val="10"/>
  </w:num>
  <w:num w:numId="18" w16cid:durableId="2026789664">
    <w:abstractNumId w:val="21"/>
  </w:num>
  <w:num w:numId="19" w16cid:durableId="440106415">
    <w:abstractNumId w:val="15"/>
  </w:num>
  <w:num w:numId="20" w16cid:durableId="1751347049">
    <w:abstractNumId w:val="13"/>
  </w:num>
  <w:num w:numId="21" w16cid:durableId="1316107853">
    <w:abstractNumId w:val="19"/>
  </w:num>
  <w:num w:numId="22" w16cid:durableId="1509951523">
    <w:abstractNumId w:val="16"/>
  </w:num>
  <w:num w:numId="23" w16cid:durableId="1602104011">
    <w:abstractNumId w:val="18"/>
  </w:num>
  <w:num w:numId="24" w16cid:durableId="1691222976">
    <w:abstractNumId w:val="11"/>
  </w:num>
  <w:num w:numId="25" w16cid:durableId="137890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UgsAveKCbiwAAAA="/>
  </w:docVars>
  <w:rsids>
    <w:rsidRoot w:val="007651C5"/>
    <w:rsid w:val="000216B3"/>
    <w:rsid w:val="0002266D"/>
    <w:rsid w:val="00025FE9"/>
    <w:rsid w:val="00040826"/>
    <w:rsid w:val="00067415"/>
    <w:rsid w:val="00067843"/>
    <w:rsid w:val="000D4799"/>
    <w:rsid w:val="000F7663"/>
    <w:rsid w:val="00127FD2"/>
    <w:rsid w:val="00230AF2"/>
    <w:rsid w:val="00240AAE"/>
    <w:rsid w:val="00270BD1"/>
    <w:rsid w:val="00276BFC"/>
    <w:rsid w:val="00285838"/>
    <w:rsid w:val="002A62D1"/>
    <w:rsid w:val="002B3DFC"/>
    <w:rsid w:val="002D1EA0"/>
    <w:rsid w:val="002D445D"/>
    <w:rsid w:val="002E03C7"/>
    <w:rsid w:val="00337F49"/>
    <w:rsid w:val="00366B54"/>
    <w:rsid w:val="003A0670"/>
    <w:rsid w:val="003D5F2E"/>
    <w:rsid w:val="00416799"/>
    <w:rsid w:val="00422BC9"/>
    <w:rsid w:val="00480FBF"/>
    <w:rsid w:val="004859C4"/>
    <w:rsid w:val="00490112"/>
    <w:rsid w:val="004909A0"/>
    <w:rsid w:val="004934AA"/>
    <w:rsid w:val="004A435A"/>
    <w:rsid w:val="004C6503"/>
    <w:rsid w:val="00504579"/>
    <w:rsid w:val="00504E31"/>
    <w:rsid w:val="00524E60"/>
    <w:rsid w:val="00597EA7"/>
    <w:rsid w:val="005A53BE"/>
    <w:rsid w:val="005B39D8"/>
    <w:rsid w:val="005C55BD"/>
    <w:rsid w:val="005C670B"/>
    <w:rsid w:val="0060525B"/>
    <w:rsid w:val="00624EA0"/>
    <w:rsid w:val="00630473"/>
    <w:rsid w:val="00683C8F"/>
    <w:rsid w:val="00690266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E1048"/>
    <w:rsid w:val="008E5B69"/>
    <w:rsid w:val="00936022"/>
    <w:rsid w:val="00967CCB"/>
    <w:rsid w:val="00972513"/>
    <w:rsid w:val="009E5566"/>
    <w:rsid w:val="00A0454F"/>
    <w:rsid w:val="00A51945"/>
    <w:rsid w:val="00A80788"/>
    <w:rsid w:val="00AA0A98"/>
    <w:rsid w:val="00AA4186"/>
    <w:rsid w:val="00B2687E"/>
    <w:rsid w:val="00B463A1"/>
    <w:rsid w:val="00B46F7C"/>
    <w:rsid w:val="00B50380"/>
    <w:rsid w:val="00B508AB"/>
    <w:rsid w:val="00B83749"/>
    <w:rsid w:val="00BB0D2C"/>
    <w:rsid w:val="00BD48E5"/>
    <w:rsid w:val="00BE13B7"/>
    <w:rsid w:val="00C34279"/>
    <w:rsid w:val="00C404F1"/>
    <w:rsid w:val="00C64979"/>
    <w:rsid w:val="00C72E5A"/>
    <w:rsid w:val="00D17AB8"/>
    <w:rsid w:val="00D7462E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4366"/>
    <w:rsid w:val="00EE1506"/>
    <w:rsid w:val="00F1427B"/>
    <w:rsid w:val="00F3624C"/>
    <w:rsid w:val="00F51C47"/>
    <w:rsid w:val="00F56AC9"/>
    <w:rsid w:val="00F6493A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59C4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85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9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59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59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859C4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4859C4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4859C4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4859C4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4859C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59C4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4859C4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859C4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4859C4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4859C4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9C4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4859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859C4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4859C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859C4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4859C4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59C4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9C4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59C4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4859C4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4859C4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4859C4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4859C4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4859C4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4859C4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4859C4"/>
    <w:pPr>
      <w:numPr>
        <w:numId w:val="20"/>
      </w:numPr>
    </w:pPr>
  </w:style>
  <w:style w:type="numbering" w:customStyle="1" w:styleId="SIGPLANListletter">
    <w:name w:val="SIGPLAN List letter"/>
    <w:basedOn w:val="NoList"/>
    <w:rsid w:val="004859C4"/>
    <w:pPr>
      <w:numPr>
        <w:numId w:val="21"/>
      </w:numPr>
    </w:pPr>
  </w:style>
  <w:style w:type="numbering" w:customStyle="1" w:styleId="SIGPLANListnumber">
    <w:name w:val="SIGPLAN List number"/>
    <w:basedOn w:val="NoList"/>
    <w:rsid w:val="004859C4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485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59C4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859C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59C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859C4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485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59C4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59C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4859C4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4859C4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4859C4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4859C4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4859C4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4859C4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4859C4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4859C4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4859C4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4859C4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4859C4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4859C4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C4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59C4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4859C4"/>
  </w:style>
  <w:style w:type="paragraph" w:customStyle="1" w:styleId="Titledocument">
    <w:name w:val="Title_document"/>
    <w:basedOn w:val="Heading1"/>
    <w:autoRedefine/>
    <w:qFormat/>
    <w:rsid w:val="004859C4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4859C4"/>
  </w:style>
  <w:style w:type="paragraph" w:customStyle="1" w:styleId="Appendix">
    <w:name w:val="Appendix"/>
    <w:link w:val="AppendixChar"/>
    <w:qFormat/>
    <w:rsid w:val="004859C4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4859C4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4859C4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4859C4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4859C4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4859C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4859C4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4859C4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4859C4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4859C4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4859C4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4859C4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4859C4"/>
  </w:style>
  <w:style w:type="character" w:customStyle="1" w:styleId="Coden">
    <w:name w:val="Coden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4859C4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4859C4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4859C4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4859C4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4859C4"/>
  </w:style>
  <w:style w:type="character" w:customStyle="1" w:styleId="Correct">
    <w:name w:val="Correct"/>
    <w:basedOn w:val="DefaultParagraphFont"/>
    <w:uiPriority w:val="1"/>
    <w:qFormat/>
    <w:rsid w:val="004859C4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4859C4"/>
  </w:style>
  <w:style w:type="character" w:customStyle="1" w:styleId="Degree">
    <w:name w:val="Degre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4859C4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4859C4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4859C4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4859C4"/>
  </w:style>
  <w:style w:type="character" w:customStyle="1" w:styleId="DisplayFormulaUnnumChar">
    <w:name w:val="DisplayFormulaUnnum Char"/>
    <w:basedOn w:val="DefaultParagraphFont"/>
    <w:link w:val="DisplayFormulaUnnum"/>
    <w:rsid w:val="004859C4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4859C4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4859C4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4859C4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4859C4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59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59C4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4859C4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4859C4"/>
    <w:rPr>
      <w:color w:val="FF0000"/>
    </w:rPr>
  </w:style>
  <w:style w:type="paragraph" w:customStyle="1" w:styleId="Extract">
    <w:name w:val="Extract"/>
    <w:basedOn w:val="Normal"/>
    <w:rsid w:val="004859C4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4859C4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4859C4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4859C4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4859C4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4859C4"/>
  </w:style>
  <w:style w:type="character" w:customStyle="1" w:styleId="TableFootnoteChar">
    <w:name w:val="TableFootnote Char"/>
    <w:basedOn w:val="DefaultParagraphFont"/>
    <w:link w:val="TableFootnote"/>
    <w:rsid w:val="004859C4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4859C4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4859C4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4859C4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4859C4"/>
  </w:style>
  <w:style w:type="character" w:styleId="FollowedHyperlink">
    <w:name w:val="FollowedHyperlink"/>
    <w:basedOn w:val="DefaultParagraphFont"/>
    <w:uiPriority w:val="99"/>
    <w:unhideWhenUsed/>
    <w:rsid w:val="004859C4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4859C4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4859C4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4859C4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4859C4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4859C4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4859C4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4859C4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4859C4"/>
  </w:style>
  <w:style w:type="character" w:customStyle="1" w:styleId="Isbn">
    <w:name w:val="Isbn"/>
    <w:basedOn w:val="DefaultParagraphFont"/>
    <w:uiPriority w:val="1"/>
    <w:qFormat/>
    <w:rsid w:val="004859C4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4859C4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4859C4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4859C4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4859C4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4859C4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4859C4"/>
    <w:pPr>
      <w:spacing w:before="60" w:after="60"/>
    </w:pPr>
  </w:style>
  <w:style w:type="paragraph" w:styleId="ListParagraph">
    <w:name w:val="List Paragraph"/>
    <w:autoRedefine/>
    <w:uiPriority w:val="34"/>
    <w:qFormat/>
    <w:rsid w:val="004859C4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4859C4"/>
  </w:style>
  <w:style w:type="paragraph" w:customStyle="1" w:styleId="ListStart">
    <w:name w:val="ListStart"/>
    <w:basedOn w:val="Normal"/>
    <w:qFormat/>
    <w:rsid w:val="004859C4"/>
  </w:style>
  <w:style w:type="paragraph" w:customStyle="1" w:styleId="MetadataHead">
    <w:name w:val="MetadataHead"/>
    <w:basedOn w:val="Normal"/>
    <w:rsid w:val="004859C4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4859C4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4859C4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4859C4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4859C4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4859C4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4859C4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4859C4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4859C4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4859C4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4859C4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4859C4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4859C4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4859C4"/>
    <w:rPr>
      <w:color w:val="0000FF"/>
    </w:rPr>
  </w:style>
  <w:style w:type="paragraph" w:customStyle="1" w:styleId="Reference">
    <w:name w:val="Reference"/>
    <w:basedOn w:val="Normal"/>
    <w:qFormat/>
    <w:rsid w:val="004859C4"/>
  </w:style>
  <w:style w:type="paragraph" w:customStyle="1" w:styleId="ReferenceHead">
    <w:name w:val="ReferenceHead"/>
    <w:autoRedefine/>
    <w:qFormat/>
    <w:rsid w:val="004859C4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4859C4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4859C4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4859C4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4859C4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4859C4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4859C4"/>
  </w:style>
  <w:style w:type="character" w:customStyle="1" w:styleId="SalutationChar">
    <w:name w:val="Salutation Char"/>
    <w:basedOn w:val="DefaultParagraphFont"/>
    <w:link w:val="Salutation"/>
    <w:uiPriority w:val="99"/>
    <w:rsid w:val="004859C4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4859C4"/>
  </w:style>
  <w:style w:type="paragraph" w:customStyle="1" w:styleId="Source">
    <w:name w:val="Source"/>
    <w:basedOn w:val="Normal"/>
    <w:qFormat/>
    <w:rsid w:val="004859C4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4859C4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4859C4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4859C4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4859C4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4859C4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4859C4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4859C4"/>
    <w:rPr>
      <w:color w:val="0000FF"/>
    </w:rPr>
  </w:style>
  <w:style w:type="paragraph" w:customStyle="1" w:styleId="TitleNote">
    <w:name w:val="TitleNote"/>
    <w:basedOn w:val="AuthNotes"/>
    <w:qFormat/>
    <w:rsid w:val="004859C4"/>
    <w:rPr>
      <w:sz w:val="20"/>
    </w:rPr>
  </w:style>
  <w:style w:type="paragraph" w:customStyle="1" w:styleId="TOC1">
    <w:name w:val="TOC1"/>
    <w:basedOn w:val="Normal"/>
    <w:qFormat/>
    <w:rsid w:val="004859C4"/>
  </w:style>
  <w:style w:type="paragraph" w:customStyle="1" w:styleId="TOC2">
    <w:name w:val="TOC2"/>
    <w:basedOn w:val="Normal"/>
    <w:qFormat/>
    <w:rsid w:val="004859C4"/>
  </w:style>
  <w:style w:type="paragraph" w:customStyle="1" w:styleId="TOC3">
    <w:name w:val="TOC3"/>
    <w:basedOn w:val="Normal"/>
    <w:qFormat/>
    <w:rsid w:val="004859C4"/>
  </w:style>
  <w:style w:type="paragraph" w:customStyle="1" w:styleId="TOC4">
    <w:name w:val="TOC4"/>
    <w:basedOn w:val="Normal"/>
    <w:qFormat/>
    <w:rsid w:val="004859C4"/>
  </w:style>
  <w:style w:type="paragraph" w:customStyle="1" w:styleId="TOCHeading">
    <w:name w:val="TOCHeading"/>
    <w:basedOn w:val="Normal"/>
    <w:qFormat/>
    <w:rsid w:val="004859C4"/>
  </w:style>
  <w:style w:type="paragraph" w:customStyle="1" w:styleId="Update">
    <w:name w:val="Update"/>
    <w:basedOn w:val="Normal"/>
    <w:qFormat/>
    <w:rsid w:val="004859C4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4859C4"/>
  </w:style>
  <w:style w:type="paragraph" w:customStyle="1" w:styleId="VersoLRH">
    <w:name w:val="Verso_(LRH)"/>
    <w:autoRedefine/>
    <w:qFormat/>
    <w:rsid w:val="004859C4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4859C4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4859C4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4859C4"/>
  </w:style>
  <w:style w:type="character" w:styleId="PageNumber">
    <w:name w:val="page number"/>
    <w:basedOn w:val="DefaultParagraphFont"/>
    <w:uiPriority w:val="99"/>
    <w:unhideWhenUsed/>
    <w:rsid w:val="004859C4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4859C4"/>
    <w:rPr>
      <w:sz w:val="16"/>
    </w:rPr>
  </w:style>
  <w:style w:type="paragraph" w:styleId="NoSpacing">
    <w:name w:val="No Spacing"/>
    <w:uiPriority w:val="1"/>
    <w:qFormat/>
    <w:rsid w:val="004859C4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4859C4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4859C4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4859C4"/>
  </w:style>
  <w:style w:type="paragraph" w:customStyle="1" w:styleId="CCSHead">
    <w:name w:val="CCSHead"/>
    <w:basedOn w:val="KeyWordHead0"/>
    <w:qFormat/>
    <w:rsid w:val="004859C4"/>
  </w:style>
  <w:style w:type="paragraph" w:customStyle="1" w:styleId="CCSDescription">
    <w:name w:val="CCSDescription"/>
    <w:basedOn w:val="KeyWords0"/>
    <w:qFormat/>
    <w:rsid w:val="004859C4"/>
  </w:style>
  <w:style w:type="paragraph" w:customStyle="1" w:styleId="RefFormatHead">
    <w:name w:val="RefFormatHead"/>
    <w:basedOn w:val="Normal"/>
    <w:qFormat/>
    <w:rsid w:val="004859C4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4859C4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4859C4"/>
    <w:pPr>
      <w:spacing w:line="240" w:lineRule="auto"/>
    </w:pPr>
  </w:style>
  <w:style w:type="paragraph" w:customStyle="1" w:styleId="Style1">
    <w:name w:val="Style1"/>
    <w:basedOn w:val="Head4"/>
    <w:qFormat/>
    <w:rsid w:val="004859C4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4859C4"/>
  </w:style>
  <w:style w:type="character" w:customStyle="1" w:styleId="ArticleNumber">
    <w:name w:val="ArticleNumber"/>
    <w:basedOn w:val="DefaultParagraphFont"/>
    <w:uiPriority w:val="1"/>
    <w:qFormat/>
    <w:rsid w:val="004859C4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4859C4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4859C4"/>
  </w:style>
  <w:style w:type="character" w:customStyle="1" w:styleId="DateChar1">
    <w:name w:val="Date Char1"/>
    <w:basedOn w:val="DefaultParagraphFont"/>
    <w:link w:val="Date"/>
    <w:uiPriority w:val="99"/>
    <w:rsid w:val="004859C4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4859C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4859C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4859C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4859C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4859C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4859C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4859C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4859C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4859C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4859C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4859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4859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4859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4859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4859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4859C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4859C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4859C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4859C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4859C4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4859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4859C4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4859C4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859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C4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4859C4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9C4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4859C4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4859C4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4859C4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4859C4"/>
    <w:pPr>
      <w:ind w:firstLine="0"/>
    </w:pPr>
  </w:style>
  <w:style w:type="paragraph" w:customStyle="1" w:styleId="ListParagraph0">
    <w:name w:val="ListParagraph"/>
    <w:basedOn w:val="ListParagraph"/>
    <w:qFormat/>
    <w:rsid w:val="004859C4"/>
  </w:style>
  <w:style w:type="paragraph" w:customStyle="1" w:styleId="Subtitle0">
    <w:name w:val="Sub_title"/>
    <w:basedOn w:val="Subtitle"/>
    <w:link w:val="SubtitleChar0"/>
    <w:qFormat/>
    <w:rsid w:val="004859C4"/>
    <w:pPr>
      <w:jc w:val="left"/>
    </w:pPr>
  </w:style>
  <w:style w:type="character" w:customStyle="1" w:styleId="SubtitleChar0">
    <w:name w:val="Sub_title Char"/>
    <w:basedOn w:val="SubtitleChar"/>
    <w:link w:val="Subtitle0"/>
    <w:rsid w:val="004859C4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4859C4"/>
    <w:rPr>
      <w:sz w:val="18"/>
    </w:rPr>
  </w:style>
  <w:style w:type="paragraph" w:customStyle="1" w:styleId="Normal1">
    <w:name w:val="Normal1"/>
    <w:basedOn w:val="Normal"/>
    <w:qFormat/>
    <w:rsid w:val="004859C4"/>
  </w:style>
  <w:style w:type="character" w:customStyle="1" w:styleId="In-textcode">
    <w:name w:val="In-text code"/>
    <w:basedOn w:val="DefaultParagraphFont"/>
    <w:uiPriority w:val="1"/>
    <w:qFormat/>
    <w:rsid w:val="004859C4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angelo.perin@bisu.edu.p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1@bisu.edu.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-PROJECT-DOCUMENTATION-FORMAT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244</TotalTime>
  <Pages>1</Pages>
  <Words>106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894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Max Angelo Perin</cp:lastModifiedBy>
  <cp:revision>5</cp:revision>
  <dcterms:created xsi:type="dcterms:W3CDTF">2023-04-13T08:28:00Z</dcterms:created>
  <dcterms:modified xsi:type="dcterms:W3CDTF">2023-04-18T10:16:00Z</dcterms:modified>
</cp:coreProperties>
</file>